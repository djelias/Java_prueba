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EB79" w14:textId="77777777" w:rsidR="0022423A" w:rsidRDefault="007E30D9">
      <w:r w:rsidRPr="00FC1F19">
        <w:rPr>
          <w:noProof/>
        </w:rPr>
        <w:drawing>
          <wp:inline distT="0" distB="0" distL="0" distR="0" wp14:anchorId="367C4F1D" wp14:editId="59F3DFC1">
            <wp:extent cx="2093665" cy="279400"/>
            <wp:effectExtent l="0" t="0" r="1905" b="635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F750B52D-260E-1941-ADA7-7F69F1D18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F750B52D-260E-1941-ADA7-7F69F1D18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2127387" cy="2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42F7" w14:textId="77777777" w:rsidR="007E30D9" w:rsidRDefault="007E30D9"/>
    <w:p w14:paraId="25FBFEE9" w14:textId="77777777" w:rsidR="007E30D9" w:rsidRDefault="007E30D9"/>
    <w:p w14:paraId="4F6EE9D0" w14:textId="77777777" w:rsidR="007E30D9" w:rsidRDefault="007E30D9"/>
    <w:p w14:paraId="6D0CC11A" w14:textId="77777777" w:rsidR="007E30D9" w:rsidRDefault="007E30D9"/>
    <w:p w14:paraId="1D58FBE8" w14:textId="77777777" w:rsidR="007E30D9" w:rsidRDefault="007E30D9" w:rsidP="007E30D9">
      <w:pPr>
        <w:pStyle w:val="Ttulo"/>
      </w:pPr>
    </w:p>
    <w:p w14:paraId="79C4B7B0" w14:textId="77777777" w:rsidR="007E30D9" w:rsidRDefault="007E30D9" w:rsidP="007E30D9">
      <w:pPr>
        <w:pStyle w:val="Ttulo"/>
      </w:pPr>
    </w:p>
    <w:p w14:paraId="0AC7D4ED" w14:textId="77777777" w:rsidR="007E30D9" w:rsidRDefault="007E30D9" w:rsidP="007E30D9">
      <w:pPr>
        <w:pStyle w:val="Ttulo"/>
      </w:pPr>
    </w:p>
    <w:p w14:paraId="2F40307C" w14:textId="77777777" w:rsidR="00B91D49" w:rsidRDefault="00B91D49" w:rsidP="007E30D9">
      <w:pPr>
        <w:pStyle w:val="Ttulo"/>
      </w:pPr>
    </w:p>
    <w:p w14:paraId="4C90DB37" w14:textId="77777777" w:rsidR="00B91D49" w:rsidRDefault="00B91D49" w:rsidP="007E30D9">
      <w:pPr>
        <w:pStyle w:val="Ttulo"/>
      </w:pPr>
    </w:p>
    <w:p w14:paraId="6C36A279" w14:textId="77777777" w:rsidR="00B91D49" w:rsidRDefault="00B91D49" w:rsidP="007E30D9">
      <w:pPr>
        <w:pStyle w:val="Ttulo"/>
      </w:pPr>
    </w:p>
    <w:p w14:paraId="0703DF77" w14:textId="77777777" w:rsidR="007E30D9" w:rsidRDefault="007E30D9" w:rsidP="007E30D9">
      <w:pPr>
        <w:pStyle w:val="Ttulo"/>
      </w:pPr>
      <w:r>
        <w:t>Fondo de Inversiones</w:t>
      </w:r>
    </w:p>
    <w:p w14:paraId="3AA09419" w14:textId="3E209890" w:rsidR="007E30D9" w:rsidRDefault="007E30D9" w:rsidP="007E30D9">
      <w:r>
        <w:t xml:space="preserve">Documento: </w:t>
      </w:r>
      <w:r w:rsidR="00D7398C">
        <w:t xml:space="preserve">BPN3 - </w:t>
      </w:r>
      <w:r w:rsidR="00F94C65">
        <w:t>Microservicio Consulta Cliente</w:t>
      </w:r>
    </w:p>
    <w:p w14:paraId="3D5E61F1" w14:textId="77777777" w:rsidR="007E30D9" w:rsidRDefault="007E30D9" w:rsidP="007E30D9"/>
    <w:p w14:paraId="68E032BD" w14:textId="77777777" w:rsidR="007E30D9" w:rsidRDefault="007E30D9" w:rsidP="007E30D9"/>
    <w:p w14:paraId="7C0774D7" w14:textId="77777777" w:rsidR="007E30D9" w:rsidRDefault="007E30D9" w:rsidP="007E30D9"/>
    <w:p w14:paraId="451A69CB" w14:textId="77777777" w:rsidR="007E30D9" w:rsidRDefault="007E30D9" w:rsidP="007E30D9"/>
    <w:p w14:paraId="21597D2B" w14:textId="77777777" w:rsidR="007E30D9" w:rsidRDefault="007E30D9" w:rsidP="007E30D9"/>
    <w:p w14:paraId="0123AE18" w14:textId="77777777" w:rsidR="007E30D9" w:rsidRDefault="007E30D9" w:rsidP="007E30D9"/>
    <w:p w14:paraId="50DA8F88" w14:textId="77777777" w:rsidR="007E30D9" w:rsidRDefault="007E30D9" w:rsidP="007E30D9"/>
    <w:p w14:paraId="6BC132D1" w14:textId="77777777" w:rsidR="007E30D9" w:rsidRDefault="007E30D9" w:rsidP="007E30D9"/>
    <w:p w14:paraId="6DC75C22" w14:textId="77777777" w:rsidR="007E30D9" w:rsidRDefault="007E30D9" w:rsidP="007E30D9"/>
    <w:p w14:paraId="142666E3" w14:textId="77777777" w:rsidR="007E30D9" w:rsidRDefault="007E30D9" w:rsidP="007E30D9"/>
    <w:p w14:paraId="2045C08C" w14:textId="77777777" w:rsidR="007E30D9" w:rsidRDefault="007E30D9" w:rsidP="007E30D9"/>
    <w:p w14:paraId="2EF88989" w14:textId="77777777" w:rsidR="007E30D9" w:rsidRDefault="007E30D9" w:rsidP="007E30D9"/>
    <w:p w14:paraId="0FC11BF9" w14:textId="77777777" w:rsidR="007E30D9" w:rsidRDefault="007E30D9" w:rsidP="007E30D9"/>
    <w:p w14:paraId="7E5AD2B4" w14:textId="77777777" w:rsidR="007E30D9" w:rsidRDefault="007E30D9" w:rsidP="007E30D9"/>
    <w:p w14:paraId="7D524CE1" w14:textId="77777777" w:rsidR="007E30D9" w:rsidRDefault="007E30D9" w:rsidP="007E30D9"/>
    <w:p w14:paraId="595C5FEE" w14:textId="77777777" w:rsidR="007E30D9" w:rsidRDefault="007E30D9" w:rsidP="007E30D9"/>
    <w:p w14:paraId="47D9019B" w14:textId="77777777" w:rsidR="007E30D9" w:rsidRDefault="007E30D9" w:rsidP="007E30D9"/>
    <w:p w14:paraId="6B1F7079" w14:textId="77777777" w:rsidR="00B91D49" w:rsidRDefault="00B91D49" w:rsidP="007E30D9"/>
    <w:p w14:paraId="302AB1A4" w14:textId="7FD88C80" w:rsidR="007E30D9" w:rsidRDefault="007E30D9" w:rsidP="00B91D49">
      <w:pPr>
        <w:pStyle w:val="Ttulo1"/>
      </w:pPr>
      <w:bookmarkStart w:id="0" w:name="_Toc167461554"/>
      <w:r w:rsidRPr="00B91D49">
        <w:t>Detalles</w:t>
      </w:r>
      <w:r w:rsidR="00B91D49">
        <w:t xml:space="preserve"> de </w:t>
      </w:r>
      <w:r w:rsidR="00F94C65">
        <w:t>Documento</w:t>
      </w:r>
      <w:bookmarkEnd w:id="0"/>
    </w:p>
    <w:p w14:paraId="70EDB8C4" w14:textId="77777777" w:rsidR="00B91D49" w:rsidRDefault="00B91D49" w:rsidP="00B91D49"/>
    <w:p w14:paraId="6AD62F63" w14:textId="77777777" w:rsidR="00624759" w:rsidRPr="00B91D49" w:rsidRDefault="00624759" w:rsidP="00B91D49">
      <w:r>
        <w:t>Detalles del documento inicial y sus revisiones: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838"/>
        <w:gridCol w:w="4678"/>
        <w:gridCol w:w="2126"/>
      </w:tblGrid>
      <w:tr w:rsidR="00624759" w:rsidRPr="00624759" w14:paraId="717AEACE" w14:textId="77777777" w:rsidTr="00034B53">
        <w:tc>
          <w:tcPr>
            <w:tcW w:w="1838" w:type="dxa"/>
            <w:shd w:val="clear" w:color="auto" w:fill="DEEAF6" w:themeFill="accent5" w:themeFillTint="33"/>
          </w:tcPr>
          <w:p w14:paraId="35E4D04B" w14:textId="77777777" w:rsidR="00624759" w:rsidRPr="00624759" w:rsidRDefault="00624759" w:rsidP="007E30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Documento</w:t>
            </w:r>
          </w:p>
        </w:tc>
        <w:tc>
          <w:tcPr>
            <w:tcW w:w="6804" w:type="dxa"/>
            <w:gridSpan w:val="2"/>
          </w:tcPr>
          <w:p w14:paraId="2617934E" w14:textId="2A14CFBE" w:rsidR="00624759" w:rsidRPr="00624759" w:rsidRDefault="00624759" w:rsidP="007E30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6B2B74">
              <w:rPr>
                <w:sz w:val="16"/>
                <w:szCs w:val="16"/>
              </w:rPr>
              <w:t>2</w:t>
            </w:r>
          </w:p>
        </w:tc>
      </w:tr>
      <w:tr w:rsidR="00B91D49" w:rsidRPr="00624759" w14:paraId="6BBB36F6" w14:textId="77777777" w:rsidTr="00B91D49">
        <w:tc>
          <w:tcPr>
            <w:tcW w:w="1838" w:type="dxa"/>
            <w:shd w:val="clear" w:color="auto" w:fill="DEEAF6" w:themeFill="accent5" w:themeFillTint="33"/>
          </w:tcPr>
          <w:p w14:paraId="138EC804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Elaborado Por:</w:t>
            </w:r>
          </w:p>
        </w:tc>
        <w:tc>
          <w:tcPr>
            <w:tcW w:w="4678" w:type="dxa"/>
          </w:tcPr>
          <w:p w14:paraId="679BF993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Gerardo Enrique Chévez Garcia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65C2581D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Fecha:</w:t>
            </w:r>
          </w:p>
        </w:tc>
      </w:tr>
      <w:tr w:rsidR="00B91D49" w:rsidRPr="00624759" w14:paraId="1448B100" w14:textId="77777777" w:rsidTr="00B91D49">
        <w:tc>
          <w:tcPr>
            <w:tcW w:w="1838" w:type="dxa"/>
            <w:shd w:val="clear" w:color="auto" w:fill="DEEAF6" w:themeFill="accent5" w:themeFillTint="33"/>
          </w:tcPr>
          <w:p w14:paraId="083860D3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Cargo:</w:t>
            </w:r>
          </w:p>
        </w:tc>
        <w:tc>
          <w:tcPr>
            <w:tcW w:w="4678" w:type="dxa"/>
          </w:tcPr>
          <w:p w14:paraId="75E73007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Arquitecto de Soluciones</w:t>
            </w:r>
          </w:p>
        </w:tc>
        <w:tc>
          <w:tcPr>
            <w:tcW w:w="2126" w:type="dxa"/>
          </w:tcPr>
          <w:p w14:paraId="412A7148" w14:textId="77777777" w:rsidR="00B91D49" w:rsidRPr="00624759" w:rsidRDefault="00B91D49" w:rsidP="007E30D9">
            <w:pPr>
              <w:rPr>
                <w:sz w:val="16"/>
                <w:szCs w:val="16"/>
              </w:rPr>
            </w:pPr>
          </w:p>
        </w:tc>
      </w:tr>
      <w:tr w:rsidR="00B91D49" w:rsidRPr="00624759" w14:paraId="764367E1" w14:textId="77777777" w:rsidTr="00B91D49">
        <w:tc>
          <w:tcPr>
            <w:tcW w:w="1838" w:type="dxa"/>
            <w:shd w:val="clear" w:color="auto" w:fill="DEEAF6" w:themeFill="accent5" w:themeFillTint="33"/>
          </w:tcPr>
          <w:p w14:paraId="43BAF84F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Revisado Por:</w:t>
            </w:r>
          </w:p>
        </w:tc>
        <w:tc>
          <w:tcPr>
            <w:tcW w:w="4678" w:type="dxa"/>
          </w:tcPr>
          <w:p w14:paraId="76D4C816" w14:textId="1626C65C" w:rsidR="00B91D49" w:rsidRPr="00624759" w:rsidRDefault="00D7398C" w:rsidP="007E30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Joseline Fabiola Duarte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5C0CE894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Fecha:</w:t>
            </w:r>
          </w:p>
        </w:tc>
      </w:tr>
      <w:tr w:rsidR="00B91D49" w:rsidRPr="00624759" w14:paraId="4B4D1094" w14:textId="77777777" w:rsidTr="00B91D49">
        <w:tc>
          <w:tcPr>
            <w:tcW w:w="1838" w:type="dxa"/>
            <w:shd w:val="clear" w:color="auto" w:fill="DEEAF6" w:themeFill="accent5" w:themeFillTint="33"/>
          </w:tcPr>
          <w:p w14:paraId="12F51515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Cargo:</w:t>
            </w:r>
          </w:p>
        </w:tc>
        <w:tc>
          <w:tcPr>
            <w:tcW w:w="4678" w:type="dxa"/>
          </w:tcPr>
          <w:p w14:paraId="5F36814C" w14:textId="225CB9A4" w:rsidR="00B91D49" w:rsidRPr="00624759" w:rsidRDefault="00D7398C" w:rsidP="007E30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Líder Técnico</w:t>
            </w:r>
          </w:p>
        </w:tc>
        <w:tc>
          <w:tcPr>
            <w:tcW w:w="2126" w:type="dxa"/>
          </w:tcPr>
          <w:p w14:paraId="490B2311" w14:textId="77777777" w:rsidR="00B91D49" w:rsidRPr="00624759" w:rsidRDefault="00B91D49" w:rsidP="007E30D9">
            <w:pPr>
              <w:rPr>
                <w:sz w:val="16"/>
                <w:szCs w:val="16"/>
              </w:rPr>
            </w:pPr>
          </w:p>
        </w:tc>
      </w:tr>
      <w:tr w:rsidR="00B91D49" w:rsidRPr="00624759" w14:paraId="5729F3B6" w14:textId="77777777" w:rsidTr="00B91D49">
        <w:tc>
          <w:tcPr>
            <w:tcW w:w="1838" w:type="dxa"/>
            <w:shd w:val="clear" w:color="auto" w:fill="DEEAF6" w:themeFill="accent5" w:themeFillTint="33"/>
          </w:tcPr>
          <w:p w14:paraId="6681C997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Aprobado:</w:t>
            </w:r>
          </w:p>
        </w:tc>
        <w:tc>
          <w:tcPr>
            <w:tcW w:w="4678" w:type="dxa"/>
          </w:tcPr>
          <w:p w14:paraId="1C1F9F2B" w14:textId="77777777" w:rsidR="00B91D49" w:rsidRPr="00624759" w:rsidRDefault="00B91D49" w:rsidP="007E30D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DEEAF6" w:themeFill="accent5" w:themeFillTint="33"/>
          </w:tcPr>
          <w:p w14:paraId="0429EB06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Fecha:</w:t>
            </w:r>
          </w:p>
        </w:tc>
      </w:tr>
      <w:tr w:rsidR="00B91D49" w:rsidRPr="00624759" w14:paraId="202F4160" w14:textId="77777777" w:rsidTr="00B91D49">
        <w:tc>
          <w:tcPr>
            <w:tcW w:w="1838" w:type="dxa"/>
            <w:shd w:val="clear" w:color="auto" w:fill="DEEAF6" w:themeFill="accent5" w:themeFillTint="33"/>
          </w:tcPr>
          <w:p w14:paraId="7F775F3C" w14:textId="77777777" w:rsidR="00B91D49" w:rsidRPr="00624759" w:rsidRDefault="00B91D49" w:rsidP="007E30D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Cargo:</w:t>
            </w:r>
          </w:p>
        </w:tc>
        <w:tc>
          <w:tcPr>
            <w:tcW w:w="4678" w:type="dxa"/>
          </w:tcPr>
          <w:p w14:paraId="218D8400" w14:textId="77777777" w:rsidR="00B91D49" w:rsidRPr="00624759" w:rsidRDefault="00B91D49" w:rsidP="007E30D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D0DA993" w14:textId="77777777" w:rsidR="00B91D49" w:rsidRPr="00624759" w:rsidRDefault="00B91D49" w:rsidP="007E30D9">
            <w:pPr>
              <w:rPr>
                <w:sz w:val="16"/>
                <w:szCs w:val="16"/>
              </w:rPr>
            </w:pPr>
          </w:p>
        </w:tc>
      </w:tr>
    </w:tbl>
    <w:p w14:paraId="4FEBB29A" w14:textId="77777777" w:rsidR="007E30D9" w:rsidRDefault="007E30D9" w:rsidP="007E30D9"/>
    <w:p w14:paraId="202F96AA" w14:textId="77777777" w:rsidR="00B91D49" w:rsidRDefault="00B91D49" w:rsidP="00B91D49">
      <w:pPr>
        <w:pStyle w:val="Ttulo1"/>
      </w:pPr>
      <w:bookmarkStart w:id="1" w:name="_Toc167461555"/>
      <w:r>
        <w:t>Detalles de modificaciones</w:t>
      </w:r>
      <w:bookmarkEnd w:id="1"/>
    </w:p>
    <w:p w14:paraId="5CB3ADA1" w14:textId="77777777" w:rsidR="00624759" w:rsidRDefault="00624759" w:rsidP="00B91D49"/>
    <w:p w14:paraId="7418EA54" w14:textId="77777777" w:rsidR="00B91D49" w:rsidRPr="00B91D49" w:rsidRDefault="00624759" w:rsidP="00B91D49">
      <w:r>
        <w:t>Detalles sobre modificaciones realizadas en el documento: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838"/>
        <w:gridCol w:w="4678"/>
        <w:gridCol w:w="2126"/>
      </w:tblGrid>
      <w:tr w:rsidR="00B91D49" w:rsidRPr="00624759" w14:paraId="3B4B3252" w14:textId="77777777" w:rsidTr="00624759">
        <w:tc>
          <w:tcPr>
            <w:tcW w:w="1838" w:type="dxa"/>
            <w:shd w:val="clear" w:color="auto" w:fill="DEEAF6" w:themeFill="accent5" w:themeFillTint="33"/>
          </w:tcPr>
          <w:p w14:paraId="7AE2877B" w14:textId="77777777" w:rsidR="00B91D49" w:rsidRPr="00624759" w:rsidRDefault="00B91D49" w:rsidP="00A868B7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Actualización</w:t>
            </w:r>
            <w:r w:rsidR="00624759" w:rsidRPr="00624759">
              <w:rPr>
                <w:sz w:val="16"/>
                <w:szCs w:val="16"/>
              </w:rPr>
              <w:t>:</w:t>
            </w:r>
          </w:p>
        </w:tc>
        <w:tc>
          <w:tcPr>
            <w:tcW w:w="4678" w:type="dxa"/>
          </w:tcPr>
          <w:p w14:paraId="377DF050" w14:textId="77777777" w:rsidR="00B91D49" w:rsidRDefault="004920B2" w:rsidP="00A868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agrego un campo adicional en la salida de los datos, </w:t>
            </w:r>
          </w:p>
          <w:p w14:paraId="0AD0F82E" w14:textId="77777777" w:rsidR="004920B2" w:rsidRDefault="004920B2" w:rsidP="00A868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agrega diagrama de microservicio para desarrollo </w:t>
            </w:r>
          </w:p>
          <w:p w14:paraId="5F747A55" w14:textId="44B7B920" w:rsidR="004920B2" w:rsidRPr="00624759" w:rsidRDefault="004920B2" w:rsidP="00A868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agrega archivo con datos para validar el consumo de data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12860A70" w14:textId="3B90FFCA" w:rsidR="00B91D49" w:rsidRPr="00624759" w:rsidRDefault="00624759" w:rsidP="00A868B7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Fecha:</w:t>
            </w:r>
            <w:r w:rsidR="004920B2">
              <w:rPr>
                <w:sz w:val="16"/>
                <w:szCs w:val="16"/>
              </w:rPr>
              <w:t xml:space="preserve"> 24 mayo 2024</w:t>
            </w:r>
          </w:p>
        </w:tc>
      </w:tr>
      <w:tr w:rsidR="00624759" w:rsidRPr="00624759" w14:paraId="7A03E8F6" w14:textId="77777777" w:rsidTr="002F79B3">
        <w:tc>
          <w:tcPr>
            <w:tcW w:w="1838" w:type="dxa"/>
            <w:shd w:val="clear" w:color="auto" w:fill="DEEAF6" w:themeFill="accent5" w:themeFillTint="33"/>
          </w:tcPr>
          <w:p w14:paraId="4ED64024" w14:textId="367747F0" w:rsidR="00624759" w:rsidRPr="00624759" w:rsidRDefault="004920B2" w:rsidP="00A868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Realizado por</w:t>
            </w:r>
            <w:r w:rsidR="00624759" w:rsidRPr="00624759">
              <w:rPr>
                <w:sz w:val="16"/>
                <w:szCs w:val="16"/>
              </w:rPr>
              <w:t>:</w:t>
            </w:r>
          </w:p>
        </w:tc>
        <w:tc>
          <w:tcPr>
            <w:tcW w:w="6804" w:type="dxa"/>
            <w:gridSpan w:val="2"/>
          </w:tcPr>
          <w:p w14:paraId="0C678271" w14:textId="553A4C21" w:rsidR="00624759" w:rsidRPr="00624759" w:rsidRDefault="004920B2" w:rsidP="00A868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Gerardo Chévez</w:t>
            </w:r>
          </w:p>
        </w:tc>
      </w:tr>
      <w:tr w:rsidR="00624759" w:rsidRPr="00624759" w14:paraId="774B03E5" w14:textId="77777777" w:rsidTr="009B3A22">
        <w:tc>
          <w:tcPr>
            <w:tcW w:w="1838" w:type="dxa"/>
            <w:shd w:val="clear" w:color="auto" w:fill="DEEAF6" w:themeFill="accent5" w:themeFillTint="33"/>
          </w:tcPr>
          <w:p w14:paraId="030D2340" w14:textId="77777777" w:rsidR="00624759" w:rsidRPr="00624759" w:rsidRDefault="00624759" w:rsidP="00A868B7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Versión Documento:</w:t>
            </w:r>
          </w:p>
        </w:tc>
        <w:tc>
          <w:tcPr>
            <w:tcW w:w="6804" w:type="dxa"/>
            <w:gridSpan w:val="2"/>
          </w:tcPr>
          <w:p w14:paraId="2A0E07B9" w14:textId="24D1EB65" w:rsidR="00624759" w:rsidRPr="00624759" w:rsidRDefault="006B2B74" w:rsidP="00A868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</w:tr>
      <w:tr w:rsidR="00624759" w:rsidRPr="00624759" w14:paraId="77297388" w14:textId="77777777" w:rsidTr="00624759">
        <w:tc>
          <w:tcPr>
            <w:tcW w:w="1838" w:type="dxa"/>
            <w:shd w:val="clear" w:color="auto" w:fill="DEEAF6" w:themeFill="accent5" w:themeFillTint="33"/>
          </w:tcPr>
          <w:p w14:paraId="107D3CF8" w14:textId="77777777" w:rsidR="00624759" w:rsidRPr="00624759" w:rsidRDefault="00624759" w:rsidP="0062475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Actualización:</w:t>
            </w:r>
          </w:p>
        </w:tc>
        <w:tc>
          <w:tcPr>
            <w:tcW w:w="4678" w:type="dxa"/>
          </w:tcPr>
          <w:p w14:paraId="2F98A620" w14:textId="1642AD89" w:rsidR="00624759" w:rsidRPr="00624759" w:rsidRDefault="006B2B74" w:rsidP="006247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modifican los nombres de </w:t>
            </w:r>
            <w:proofErr w:type="gramStart"/>
            <w:r>
              <w:rPr>
                <w:sz w:val="16"/>
                <w:szCs w:val="16"/>
              </w:rPr>
              <w:t>la variables</w:t>
            </w:r>
            <w:proofErr w:type="gramEnd"/>
            <w:r>
              <w:rPr>
                <w:sz w:val="16"/>
                <w:szCs w:val="16"/>
              </w:rPr>
              <w:t xml:space="preserve"> eliminando el “_” esto debido a advertencias reportados en el escaneo del código 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E29DDAA" w14:textId="4690CBCB" w:rsidR="00624759" w:rsidRPr="00624759" w:rsidRDefault="00624759" w:rsidP="006247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Fecha:</w:t>
            </w:r>
            <w:r w:rsidR="006B2B74">
              <w:rPr>
                <w:sz w:val="16"/>
                <w:szCs w:val="16"/>
              </w:rPr>
              <w:t xml:space="preserve"> 5 </w:t>
            </w:r>
            <w:proofErr w:type="gramStart"/>
            <w:r w:rsidR="006B2B74">
              <w:rPr>
                <w:sz w:val="16"/>
                <w:szCs w:val="16"/>
              </w:rPr>
              <w:t>Junio</w:t>
            </w:r>
            <w:proofErr w:type="gramEnd"/>
            <w:r w:rsidR="006B2B74">
              <w:rPr>
                <w:sz w:val="16"/>
                <w:szCs w:val="16"/>
              </w:rPr>
              <w:t xml:space="preserve"> 2024</w:t>
            </w:r>
          </w:p>
        </w:tc>
      </w:tr>
      <w:tr w:rsidR="00624759" w:rsidRPr="00624759" w14:paraId="5B19E336" w14:textId="77777777" w:rsidTr="00C4682C">
        <w:tc>
          <w:tcPr>
            <w:tcW w:w="1838" w:type="dxa"/>
            <w:shd w:val="clear" w:color="auto" w:fill="DEEAF6" w:themeFill="accent5" w:themeFillTint="33"/>
          </w:tcPr>
          <w:p w14:paraId="0C423221" w14:textId="77777777" w:rsidR="00624759" w:rsidRPr="00624759" w:rsidRDefault="00624759" w:rsidP="0062475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Cargo:</w:t>
            </w:r>
          </w:p>
        </w:tc>
        <w:tc>
          <w:tcPr>
            <w:tcW w:w="6804" w:type="dxa"/>
            <w:gridSpan w:val="2"/>
          </w:tcPr>
          <w:p w14:paraId="6289CA11" w14:textId="444D8CD7" w:rsidR="00624759" w:rsidRPr="00624759" w:rsidRDefault="006B2B74" w:rsidP="006247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Gerardo Chevez</w:t>
            </w:r>
          </w:p>
        </w:tc>
      </w:tr>
      <w:tr w:rsidR="00624759" w:rsidRPr="00624759" w14:paraId="7A72FD47" w14:textId="77777777" w:rsidTr="00EB3FBE">
        <w:tc>
          <w:tcPr>
            <w:tcW w:w="1838" w:type="dxa"/>
            <w:shd w:val="clear" w:color="auto" w:fill="DEEAF6" w:themeFill="accent5" w:themeFillTint="33"/>
          </w:tcPr>
          <w:p w14:paraId="0B2E842F" w14:textId="77777777" w:rsidR="00624759" w:rsidRPr="00624759" w:rsidRDefault="00624759" w:rsidP="00624759">
            <w:pPr>
              <w:rPr>
                <w:sz w:val="16"/>
                <w:szCs w:val="16"/>
              </w:rPr>
            </w:pPr>
            <w:r w:rsidRPr="00624759">
              <w:rPr>
                <w:sz w:val="16"/>
                <w:szCs w:val="16"/>
              </w:rPr>
              <w:t>Versión Documento:</w:t>
            </w:r>
          </w:p>
        </w:tc>
        <w:tc>
          <w:tcPr>
            <w:tcW w:w="6804" w:type="dxa"/>
            <w:gridSpan w:val="2"/>
          </w:tcPr>
          <w:p w14:paraId="1291B254" w14:textId="77777777" w:rsidR="00624759" w:rsidRPr="00624759" w:rsidRDefault="00624759" w:rsidP="00624759">
            <w:pPr>
              <w:rPr>
                <w:sz w:val="16"/>
                <w:szCs w:val="16"/>
              </w:rPr>
            </w:pPr>
          </w:p>
        </w:tc>
      </w:tr>
      <w:tr w:rsidR="00624759" w:rsidRPr="00624759" w14:paraId="398DD89A" w14:textId="77777777" w:rsidTr="00A868B7">
        <w:tc>
          <w:tcPr>
            <w:tcW w:w="1838" w:type="dxa"/>
            <w:shd w:val="clear" w:color="auto" w:fill="DEEAF6" w:themeFill="accent5" w:themeFillTint="33"/>
          </w:tcPr>
          <w:p w14:paraId="286B98E9" w14:textId="143490D4" w:rsidR="00624759" w:rsidRPr="00624759" w:rsidRDefault="006B2B74" w:rsidP="006247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  <w:r w:rsidR="00624759" w:rsidRPr="00624759">
              <w:rPr>
                <w:sz w:val="16"/>
                <w:szCs w:val="16"/>
              </w:rPr>
              <w:t>:</w:t>
            </w:r>
          </w:p>
        </w:tc>
        <w:tc>
          <w:tcPr>
            <w:tcW w:w="4678" w:type="dxa"/>
          </w:tcPr>
          <w:p w14:paraId="42D5EFE5" w14:textId="77777777" w:rsidR="00624759" w:rsidRPr="00624759" w:rsidRDefault="00624759" w:rsidP="00624759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4610873" w14:textId="77777777" w:rsidR="00624759" w:rsidRPr="00624759" w:rsidRDefault="00624759" w:rsidP="00624759">
            <w:pPr>
              <w:rPr>
                <w:sz w:val="16"/>
                <w:szCs w:val="16"/>
              </w:rPr>
            </w:pPr>
          </w:p>
        </w:tc>
      </w:tr>
    </w:tbl>
    <w:p w14:paraId="11BB67F6" w14:textId="77777777" w:rsidR="00B91D49" w:rsidRPr="00B91D49" w:rsidRDefault="00B91D49" w:rsidP="00B91D49"/>
    <w:p w14:paraId="5D8FFDF0" w14:textId="77777777" w:rsidR="007E30D9" w:rsidRDefault="00624759" w:rsidP="00624759">
      <w:pPr>
        <w:pStyle w:val="Ttulo1"/>
      </w:pPr>
      <w:bookmarkStart w:id="2" w:name="_Toc167461556"/>
      <w:r>
        <w:t>Índice</w:t>
      </w:r>
      <w:bookmarkEnd w:id="2"/>
    </w:p>
    <w:sdt>
      <w:sdtPr>
        <w:rPr>
          <w:rFonts w:ascii="Arial" w:eastAsiaTheme="minorHAnsi" w:hAnsi="Arial" w:cstheme="minorBidi"/>
          <w:color w:val="auto"/>
          <w:sz w:val="18"/>
          <w:szCs w:val="18"/>
          <w:lang w:val="es-ES" w:eastAsia="en-US"/>
        </w:rPr>
        <w:id w:val="1558205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0DDB84" w14:textId="77777777" w:rsidR="00624759" w:rsidRPr="00437822" w:rsidRDefault="00624759">
          <w:pPr>
            <w:pStyle w:val="TtuloTDC"/>
            <w:rPr>
              <w:sz w:val="2"/>
              <w:szCs w:val="2"/>
            </w:rPr>
          </w:pPr>
        </w:p>
        <w:p w14:paraId="1F45BD13" w14:textId="0E3DFFD6" w:rsidR="00437822" w:rsidRPr="00437822" w:rsidRDefault="006247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r w:rsidRPr="00437822">
            <w:rPr>
              <w:sz w:val="2"/>
              <w:szCs w:val="2"/>
            </w:rPr>
            <w:fldChar w:fldCharType="begin"/>
          </w:r>
          <w:r w:rsidRPr="00437822">
            <w:rPr>
              <w:sz w:val="2"/>
              <w:szCs w:val="2"/>
            </w:rPr>
            <w:instrText xml:space="preserve"> TOC \o "1-3" \h \z \u </w:instrText>
          </w:r>
          <w:r w:rsidRPr="00437822">
            <w:rPr>
              <w:sz w:val="2"/>
              <w:szCs w:val="2"/>
            </w:rPr>
            <w:fldChar w:fldCharType="separate"/>
          </w:r>
          <w:hyperlink w:anchor="_Toc167461554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Detalles de Documento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_Toc167461554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2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51733BAC" w14:textId="50C0A6E0" w:rsidR="00437822" w:rsidRPr="00437822" w:rsidRDefault="009E0D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55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Detalles de modificaciones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_Toc167461555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2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4CC51C8C" w14:textId="7B470F49" w:rsidR="00437822" w:rsidRPr="00437822" w:rsidRDefault="009E0D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56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Índice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_Toc167461556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2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40E50DF6" w14:textId="2883B30C" w:rsidR="00437822" w:rsidRPr="00437822" w:rsidRDefault="009E0DA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57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Consulta Cliente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_Toc167461557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3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2E556DCF" w14:textId="1596B838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58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Objetivo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_Toc167461558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3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1E627711" w14:textId="106E9C1F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59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Tipo de Microservicio - Consulta: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_Toc167461559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3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427E8AFC" w14:textId="3E2BECA3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0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Diseño Desarrollo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_Toc167461560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4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0BA6CE26" w14:textId="5E293EEA" w:rsidR="00437822" w:rsidRPr="00437822" w:rsidRDefault="009E0D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1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Archivo con los usuarios para generar pruebas: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_Toc167461561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4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193F512A" w14:textId="1631CC1F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2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Desarrollo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_Toc167461562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4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2D196511" w14:textId="5EE19B89" w:rsidR="00437822" w:rsidRPr="00437822" w:rsidRDefault="009E0D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3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Parámetros de entrada: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_Toc167461563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4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4247087B" w14:textId="79F87028" w:rsidR="00437822" w:rsidRPr="00437822" w:rsidRDefault="009E0D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4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Parámetros de Salida: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_Toc167461564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4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3A1D1F37" w14:textId="2A0A4AB1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5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Restricciones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_Toc167461565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5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0A43543B" w14:textId="095BDA4C" w:rsidR="00437822" w:rsidRPr="00437822" w:rsidRDefault="009E0D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6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Declaración de códigos 000 | codigoRespuesta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_Toc167461566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5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54030757" w14:textId="32469E13" w:rsidR="00437822" w:rsidRPr="00437822" w:rsidRDefault="009E0D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7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Declaración de códigos 002 | codigoRespuesta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_Toc167461567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5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133D7F62" w14:textId="35122030" w:rsidR="00437822" w:rsidRPr="00437822" w:rsidRDefault="009E0DA7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8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Declaración de códigos 014 | codigoRespuesta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_Toc167461568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5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394C7FDC" w14:textId="1840EDFF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69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JSON Entrada | Salida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_Toc167461569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6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46D1E9AC" w14:textId="29C1D9E0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70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Códigos de respuesta | OK | Error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_Toc167461570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6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7DFE41A6" w14:textId="78A29DCD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71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Tecnologías a utilizar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_Toc167461571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6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1E29792A" w14:textId="4A7273E4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72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Almacenamiento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_Toc167461572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7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3819FD7A" w14:textId="588139AC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73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Diagrama de Arquitectura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_Toc167461573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7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581DF428" w14:textId="19F4EF95" w:rsidR="00437822" w:rsidRPr="00437822" w:rsidRDefault="009E0DA7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0"/>
              <w:szCs w:val="10"/>
              <w:lang w:eastAsia="es-419"/>
            </w:rPr>
          </w:pPr>
          <w:hyperlink w:anchor="_Toc167461574" w:history="1">
            <w:r w:rsidR="00437822" w:rsidRPr="00437822">
              <w:rPr>
                <w:rStyle w:val="Hipervnculo"/>
                <w:noProof/>
                <w:sz w:val="10"/>
                <w:szCs w:val="10"/>
              </w:rPr>
              <w:t>Documento Programación</w:t>
            </w:r>
            <w:r w:rsidR="00437822" w:rsidRPr="00437822">
              <w:rPr>
                <w:noProof/>
                <w:webHidden/>
                <w:sz w:val="10"/>
                <w:szCs w:val="10"/>
              </w:rPr>
              <w:tab/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begin"/>
            </w:r>
            <w:r w:rsidR="00437822" w:rsidRPr="00437822">
              <w:rPr>
                <w:noProof/>
                <w:webHidden/>
                <w:sz w:val="10"/>
                <w:szCs w:val="10"/>
              </w:rPr>
              <w:instrText xml:space="preserve"> PAGEREF _Toc167461574 \h </w:instrText>
            </w:r>
            <w:r w:rsidR="00437822" w:rsidRPr="00437822">
              <w:rPr>
                <w:noProof/>
                <w:webHidden/>
                <w:sz w:val="10"/>
                <w:szCs w:val="10"/>
              </w:rPr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separate"/>
            </w:r>
            <w:r w:rsidR="00437822" w:rsidRPr="00437822">
              <w:rPr>
                <w:noProof/>
                <w:webHidden/>
                <w:sz w:val="10"/>
                <w:szCs w:val="10"/>
              </w:rPr>
              <w:t>7</w:t>
            </w:r>
            <w:r w:rsidR="00437822" w:rsidRPr="00437822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3C4B74DE" w14:textId="102C7D46" w:rsidR="00624759" w:rsidRDefault="00624759" w:rsidP="00624759">
          <w:r w:rsidRPr="00437822">
            <w:rPr>
              <w:b/>
              <w:bCs/>
              <w:sz w:val="2"/>
              <w:szCs w:val="2"/>
              <w:lang w:val="es-ES"/>
            </w:rPr>
            <w:lastRenderedPageBreak/>
            <w:fldChar w:fldCharType="end"/>
          </w:r>
        </w:p>
      </w:sdtContent>
    </w:sdt>
    <w:p w14:paraId="703F54BB" w14:textId="06F82A02" w:rsidR="007E30D9" w:rsidRDefault="00F94C65" w:rsidP="00624759">
      <w:pPr>
        <w:pStyle w:val="Ttulo1"/>
      </w:pPr>
      <w:bookmarkStart w:id="3" w:name="_Toc167461557"/>
      <w:r>
        <w:t>Consulta Cliente</w:t>
      </w:r>
      <w:bookmarkEnd w:id="3"/>
    </w:p>
    <w:p w14:paraId="48A26FD6" w14:textId="017EC188" w:rsidR="00624759" w:rsidRDefault="00624759" w:rsidP="00624759"/>
    <w:p w14:paraId="76D33806" w14:textId="7F27C50A" w:rsidR="00F94C65" w:rsidRDefault="00F94C65" w:rsidP="00624759">
      <w:r>
        <w:t>Microservicio encargado de validar si un</w:t>
      </w:r>
      <w:r w:rsidR="0070141C">
        <w:t xml:space="preserve">a persona es cliente de Banco </w:t>
      </w:r>
      <w:proofErr w:type="spellStart"/>
      <w:r w:rsidR="0070141C">
        <w:t>Agricola</w:t>
      </w:r>
      <w:proofErr w:type="spellEnd"/>
      <w:r>
        <w:t>.</w:t>
      </w:r>
    </w:p>
    <w:p w14:paraId="32E5CE00" w14:textId="02590996" w:rsidR="00D7398C" w:rsidRDefault="00D7398C" w:rsidP="00624759"/>
    <w:p w14:paraId="1AA93FC8" w14:textId="5BA38CB9" w:rsidR="00624759" w:rsidRPr="00624759" w:rsidRDefault="00F94C65" w:rsidP="00624759">
      <w:pPr>
        <w:pStyle w:val="Ttulo2"/>
      </w:pPr>
      <w:bookmarkStart w:id="4" w:name="_Toc167461558"/>
      <w:r>
        <w:t>Objetivo</w:t>
      </w:r>
      <w:bookmarkEnd w:id="4"/>
    </w:p>
    <w:p w14:paraId="6A00A9BB" w14:textId="6CD8B006" w:rsidR="007E30D9" w:rsidRDefault="00F94C65" w:rsidP="007E30D9">
      <w:r>
        <w:t>Desarrollar un microservicio que nos retorne si</w:t>
      </w:r>
      <w:r w:rsidR="00D7398C">
        <w:t xml:space="preserve"> un cliente </w:t>
      </w:r>
      <w:r w:rsidR="00AC6744">
        <w:t xml:space="preserve">existe en Banco Agrícola </w:t>
      </w:r>
      <w:r w:rsidR="00D7398C">
        <w:t xml:space="preserve">por medio del </w:t>
      </w:r>
      <w:r>
        <w:t>código de cliente ingresado</w:t>
      </w:r>
      <w:r w:rsidR="00D7398C">
        <w:t>.</w:t>
      </w:r>
    </w:p>
    <w:p w14:paraId="79F5289C" w14:textId="4D23E700" w:rsidR="00D7398C" w:rsidRDefault="00D7398C" w:rsidP="007E30D9"/>
    <w:p w14:paraId="7561CE6D" w14:textId="00AF1961" w:rsidR="00D7398C" w:rsidRDefault="00D7398C" w:rsidP="00D7398C">
      <w:pPr>
        <w:pStyle w:val="Ttulo2"/>
      </w:pPr>
      <w:bookmarkStart w:id="5" w:name="_Toc167461559"/>
      <w:r>
        <w:t>Tipo de Microservicio - Consulta:</w:t>
      </w:r>
      <w:bookmarkEnd w:id="5"/>
    </w:p>
    <w:p w14:paraId="5ECEE6B3" w14:textId="23A35220" w:rsidR="00D7398C" w:rsidRDefault="00D7398C" w:rsidP="00D7398C">
      <w:r>
        <w:rPr>
          <w:b/>
          <w:bCs/>
        </w:rPr>
        <w:t xml:space="preserve">Micro servicios de </w:t>
      </w:r>
      <w:r w:rsidRPr="00D7398C">
        <w:rPr>
          <w:b/>
          <w:bCs/>
        </w:rPr>
        <w:t>Consulta</w:t>
      </w:r>
      <w:r>
        <w:t>, el cual se detalla en el siguiente diagrama:</w:t>
      </w:r>
    </w:p>
    <w:p w14:paraId="699F83E8" w14:textId="3E1E77F5" w:rsidR="00D7398C" w:rsidRDefault="00970C78" w:rsidP="00D7398C">
      <w:r>
        <w:rPr>
          <w:noProof/>
        </w:rPr>
        <w:drawing>
          <wp:inline distT="0" distB="0" distL="0" distR="0" wp14:anchorId="1F89F0EA" wp14:editId="0CF8C15B">
            <wp:extent cx="5400040" cy="14770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01FC" w14:textId="5FB7243E" w:rsidR="00D7398C" w:rsidRDefault="00D7398C" w:rsidP="00D7398C">
      <w:r>
        <w:t>Donde una plataforma externa, realiza una consulta en base a los parámetros de entrada en el API expuesto, a continuación, procesamos la petición en JSON y trasladamos la información al AWS IBM MQ, el cual se encargará de enviar la consulta al CORE.</w:t>
      </w:r>
    </w:p>
    <w:p w14:paraId="6A2AFE59" w14:textId="6E262AED" w:rsidR="00D7398C" w:rsidRDefault="00D7398C" w:rsidP="00D7398C">
      <w:r>
        <w:t xml:space="preserve">Al tener el detalle de este será retornado al AWS IBM MQ para posterior tener la respuesta en formato JSON y </w:t>
      </w:r>
      <w:proofErr w:type="spellStart"/>
      <w:r>
        <w:t>asi</w:t>
      </w:r>
      <w:proofErr w:type="spellEnd"/>
      <w:r>
        <w:t xml:space="preserve"> poder brindar respuesta a la petición realizada desde el API.</w:t>
      </w:r>
    </w:p>
    <w:p w14:paraId="4949C7A6" w14:textId="4CFE56AE" w:rsidR="00FA0E40" w:rsidRDefault="00FA0E40" w:rsidP="00FA0E40">
      <w:pPr>
        <w:pStyle w:val="Ttulo2"/>
      </w:pPr>
      <w:bookmarkStart w:id="6" w:name="_Toc167461560"/>
      <w:r>
        <w:t>Diseño Desarrollo</w:t>
      </w:r>
      <w:bookmarkEnd w:id="6"/>
    </w:p>
    <w:p w14:paraId="54503910" w14:textId="14B30037" w:rsidR="00FA0E40" w:rsidRDefault="00FA0E40" w:rsidP="00FA0E40">
      <w:r>
        <w:t>Para el ambiente de desarrollo y mientras estén listos los componentes de AWS es necesario trabajar</w:t>
      </w:r>
      <w:r w:rsidR="008C18A2">
        <w:t xml:space="preserve"> de la siguiente forma: con el siguiente archivo el cual será utilizado para generar los registros que estaremos utilizando.</w:t>
      </w:r>
      <w:r>
        <w:t xml:space="preserve"> </w:t>
      </w:r>
    </w:p>
    <w:p w14:paraId="3D799094" w14:textId="321BEEAF" w:rsidR="008C18A2" w:rsidRDefault="008C18A2" w:rsidP="00FA0E40">
      <w:r>
        <w:rPr>
          <w:noProof/>
        </w:rPr>
        <w:drawing>
          <wp:inline distT="0" distB="0" distL="0" distR="0" wp14:anchorId="58DDBBCD" wp14:editId="4C286297">
            <wp:extent cx="5400040" cy="1474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8BF5" w14:textId="1CF20296" w:rsidR="008C18A2" w:rsidRDefault="008C18A2" w:rsidP="008C18A2">
      <w:pPr>
        <w:pStyle w:val="Ttulo3"/>
      </w:pPr>
      <w:bookmarkStart w:id="7" w:name="_Toc167461561"/>
      <w:r>
        <w:lastRenderedPageBreak/>
        <w:t>Archivo con los usuarios para generar pruebas:</w:t>
      </w:r>
      <w:bookmarkEnd w:id="7"/>
    </w:p>
    <w:p w14:paraId="0B59EC2B" w14:textId="77777777" w:rsidR="00437822" w:rsidRPr="00437822" w:rsidRDefault="00437822" w:rsidP="004378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7552" w14:paraId="049312C3" w14:textId="77777777" w:rsidTr="00437822">
        <w:tc>
          <w:tcPr>
            <w:tcW w:w="8494" w:type="dxa"/>
            <w:shd w:val="clear" w:color="auto" w:fill="DEEAF6" w:themeFill="accent5" w:themeFillTint="33"/>
          </w:tcPr>
          <w:p w14:paraId="1298A232" w14:textId="3E410B3B" w:rsidR="00C37552" w:rsidRDefault="00C37552" w:rsidP="00C37552">
            <w:r>
              <w:t>Archivo con los usuarios a validar</w:t>
            </w:r>
          </w:p>
        </w:tc>
      </w:tr>
      <w:tr w:rsidR="00C37552" w14:paraId="4C5E1041" w14:textId="77777777" w:rsidTr="00C37552">
        <w:tc>
          <w:tcPr>
            <w:tcW w:w="8494" w:type="dxa"/>
          </w:tcPr>
          <w:p w14:paraId="194377F7" w14:textId="3F87E31E" w:rsidR="00C37552" w:rsidRDefault="00437822" w:rsidP="00437822">
            <w:pPr>
              <w:jc w:val="center"/>
            </w:pPr>
            <w:r>
              <w:object w:dxaOrig="1510" w:dyaOrig="987" w14:anchorId="5B20CF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pt;height:49.2pt" o:ole="">
                  <v:imagedata r:id="rId11" o:title=""/>
                </v:shape>
                <o:OLEObject Type="Embed" ProgID="Package" ShapeID="_x0000_i1025" DrawAspect="Icon" ObjectID="_1779112662" r:id="rId12"/>
              </w:object>
            </w:r>
          </w:p>
        </w:tc>
      </w:tr>
      <w:tr w:rsidR="00437822" w14:paraId="2D033588" w14:textId="77777777" w:rsidTr="00437822">
        <w:tc>
          <w:tcPr>
            <w:tcW w:w="8494" w:type="dxa"/>
            <w:shd w:val="clear" w:color="auto" w:fill="DEEAF6" w:themeFill="accent5" w:themeFillTint="33"/>
          </w:tcPr>
          <w:p w14:paraId="5936F934" w14:textId="31772382" w:rsidR="00437822" w:rsidRDefault="00437822" w:rsidP="00C37552">
            <w:r>
              <w:t>Archivo únicamente de referencia</w:t>
            </w:r>
          </w:p>
        </w:tc>
      </w:tr>
      <w:tr w:rsidR="00437822" w14:paraId="22810BFD" w14:textId="77777777" w:rsidTr="00C37552">
        <w:tc>
          <w:tcPr>
            <w:tcW w:w="8494" w:type="dxa"/>
          </w:tcPr>
          <w:p w14:paraId="2445BD6F" w14:textId="432049DE" w:rsidR="00437822" w:rsidRDefault="00437822" w:rsidP="00437822">
            <w:pPr>
              <w:jc w:val="center"/>
            </w:pPr>
            <w:r>
              <w:object w:dxaOrig="1510" w:dyaOrig="987" w14:anchorId="05691D63">
                <v:shape id="_x0000_i1026" type="#_x0000_t75" style="width:75.6pt;height:49.2pt" o:ole="">
                  <v:imagedata r:id="rId13" o:title=""/>
                </v:shape>
                <o:OLEObject Type="Link" ProgID="Excel.Sheet.12" ShapeID="_x0000_i1026" DrawAspect="Icon" r:id="rId14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</w:tr>
    </w:tbl>
    <w:p w14:paraId="151BA50B" w14:textId="77777777" w:rsidR="00C37552" w:rsidRPr="00C37552" w:rsidRDefault="00C37552" w:rsidP="00C37552"/>
    <w:p w14:paraId="0ECAC93C" w14:textId="77777777" w:rsidR="008C18A2" w:rsidRPr="008C18A2" w:rsidRDefault="008C18A2" w:rsidP="008C18A2"/>
    <w:p w14:paraId="4AB14693" w14:textId="564EF907" w:rsidR="00D7398C" w:rsidRDefault="00D7398C" w:rsidP="00D7398C">
      <w:pPr>
        <w:pStyle w:val="Ttulo2"/>
      </w:pPr>
      <w:bookmarkStart w:id="8" w:name="_Toc167461562"/>
      <w:r>
        <w:t>De</w:t>
      </w:r>
      <w:r w:rsidR="003162C1">
        <w:t>sarrollo</w:t>
      </w:r>
      <w:bookmarkEnd w:id="8"/>
    </w:p>
    <w:p w14:paraId="65FEA209" w14:textId="2500A96C" w:rsidR="00D7398C" w:rsidRDefault="00D7398C" w:rsidP="00D7398C"/>
    <w:p w14:paraId="257051FA" w14:textId="32918C6C" w:rsidR="0070141C" w:rsidRDefault="0070141C" w:rsidP="00D7398C">
      <w:r>
        <w:t>Para el desarrollo del micro servicio es necesario considerar los siguientes puntos:</w:t>
      </w:r>
    </w:p>
    <w:p w14:paraId="41A99852" w14:textId="5D0524D2" w:rsidR="00D7398C" w:rsidRDefault="00D7398C" w:rsidP="0070141C">
      <w:pPr>
        <w:pStyle w:val="Prrafodelista"/>
        <w:numPr>
          <w:ilvl w:val="0"/>
          <w:numId w:val="2"/>
        </w:numPr>
      </w:pPr>
      <w:r>
        <w:t>El formato</w:t>
      </w:r>
      <w:r w:rsidR="0070141C">
        <w:t xml:space="preserve"> será </w:t>
      </w:r>
      <w:r>
        <w:t>JSON con una estructura que permita multinivel en la información</w:t>
      </w:r>
      <w:r w:rsidR="0070141C">
        <w:t xml:space="preserve"> a enviar y recibir</w:t>
      </w:r>
      <w:r>
        <w:t>.</w:t>
      </w:r>
    </w:p>
    <w:p w14:paraId="37E46274" w14:textId="65B3C6B5" w:rsidR="00276E75" w:rsidRDefault="00276E75" w:rsidP="0070141C">
      <w:pPr>
        <w:pStyle w:val="Prrafodelista"/>
        <w:numPr>
          <w:ilvl w:val="0"/>
          <w:numId w:val="2"/>
        </w:numPr>
      </w:pPr>
      <w:r w:rsidRPr="0070141C">
        <w:rPr>
          <w:b/>
          <w:bCs/>
        </w:rPr>
        <w:t>Importante</w:t>
      </w:r>
      <w:r w:rsidR="000B72FD" w:rsidRPr="0070141C">
        <w:rPr>
          <w:b/>
          <w:bCs/>
        </w:rPr>
        <w:t>:</w:t>
      </w:r>
      <w:r w:rsidR="000B72FD">
        <w:t xml:space="preserve"> No utilizar c</w:t>
      </w:r>
      <w:r>
        <w:t>aracteres especiales</w:t>
      </w:r>
      <w:r w:rsidR="000B72FD">
        <w:t xml:space="preserve"> ni palabras con tilde</w:t>
      </w:r>
      <w:r>
        <w:t>, esto debido a la compatibilidad con otras plataformas*</w:t>
      </w:r>
    </w:p>
    <w:p w14:paraId="78B39DAA" w14:textId="3CDF246A" w:rsidR="00D7398C" w:rsidRDefault="00DC5CA0" w:rsidP="00D7398C">
      <w:pPr>
        <w:pStyle w:val="Ttulo3"/>
      </w:pPr>
      <w:bookmarkStart w:id="9" w:name="_Toc167461563"/>
      <w:r>
        <w:t>Parámetros</w:t>
      </w:r>
      <w:r w:rsidR="00D7398C">
        <w:t xml:space="preserve"> de entrada: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2"/>
        <w:gridCol w:w="1106"/>
        <w:gridCol w:w="1037"/>
        <w:gridCol w:w="1142"/>
        <w:gridCol w:w="1013"/>
        <w:gridCol w:w="1094"/>
        <w:gridCol w:w="2050"/>
      </w:tblGrid>
      <w:tr w:rsidR="00DC5CA0" w:rsidRPr="00DC5CA0" w14:paraId="294D6950" w14:textId="77777777" w:rsidTr="00DC5CA0">
        <w:tc>
          <w:tcPr>
            <w:tcW w:w="1061" w:type="dxa"/>
            <w:shd w:val="clear" w:color="auto" w:fill="DEEAF6" w:themeFill="accent5" w:themeFillTint="33"/>
          </w:tcPr>
          <w:p w14:paraId="5EA77901" w14:textId="6C52DDF0" w:rsidR="00DC5CA0" w:rsidRPr="00DC5CA0" w:rsidRDefault="00DC5CA0" w:rsidP="00D7398C">
            <w:pPr>
              <w:rPr>
                <w:b/>
                <w:bCs/>
                <w:sz w:val="14"/>
                <w:szCs w:val="14"/>
              </w:rPr>
            </w:pPr>
            <w:r w:rsidRPr="00DC5CA0">
              <w:rPr>
                <w:b/>
                <w:bCs/>
                <w:sz w:val="14"/>
                <w:szCs w:val="14"/>
              </w:rPr>
              <w:t>Campo</w:t>
            </w:r>
          </w:p>
        </w:tc>
        <w:tc>
          <w:tcPr>
            <w:tcW w:w="1156" w:type="dxa"/>
            <w:shd w:val="clear" w:color="auto" w:fill="DEEAF6" w:themeFill="accent5" w:themeFillTint="33"/>
          </w:tcPr>
          <w:p w14:paraId="59D9F7AC" w14:textId="510AC12F" w:rsidR="00DC5CA0" w:rsidRPr="00DC5CA0" w:rsidRDefault="00DC5CA0" w:rsidP="00D7398C">
            <w:pPr>
              <w:rPr>
                <w:b/>
                <w:bCs/>
                <w:sz w:val="14"/>
                <w:szCs w:val="14"/>
              </w:rPr>
            </w:pPr>
            <w:r w:rsidRPr="00DC5CA0">
              <w:rPr>
                <w:b/>
                <w:bCs/>
                <w:sz w:val="14"/>
                <w:szCs w:val="14"/>
              </w:rPr>
              <w:t>Descripción</w:t>
            </w:r>
          </w:p>
        </w:tc>
        <w:tc>
          <w:tcPr>
            <w:tcW w:w="1039" w:type="dxa"/>
            <w:shd w:val="clear" w:color="auto" w:fill="DEEAF6" w:themeFill="accent5" w:themeFillTint="33"/>
          </w:tcPr>
          <w:p w14:paraId="19FF794C" w14:textId="62EB85E7" w:rsidR="00DC5CA0" w:rsidRPr="00DC5CA0" w:rsidRDefault="00DC5CA0" w:rsidP="00D7398C">
            <w:pPr>
              <w:rPr>
                <w:b/>
                <w:bCs/>
                <w:sz w:val="14"/>
                <w:szCs w:val="14"/>
              </w:rPr>
            </w:pPr>
            <w:r w:rsidRPr="00DC5CA0">
              <w:rPr>
                <w:b/>
                <w:bCs/>
                <w:sz w:val="14"/>
                <w:szCs w:val="14"/>
              </w:rPr>
              <w:t>Tipo</w:t>
            </w:r>
          </w:p>
        </w:tc>
        <w:tc>
          <w:tcPr>
            <w:tcW w:w="1255" w:type="dxa"/>
            <w:shd w:val="clear" w:color="auto" w:fill="DEEAF6" w:themeFill="accent5" w:themeFillTint="33"/>
          </w:tcPr>
          <w:p w14:paraId="78DD1D17" w14:textId="31A44606" w:rsidR="00DC5CA0" w:rsidRPr="00DC5CA0" w:rsidRDefault="00DC5CA0" w:rsidP="00D7398C">
            <w:pPr>
              <w:rPr>
                <w:b/>
                <w:bCs/>
                <w:sz w:val="14"/>
                <w:szCs w:val="14"/>
              </w:rPr>
            </w:pPr>
            <w:r w:rsidRPr="00DC5CA0">
              <w:rPr>
                <w:b/>
                <w:bCs/>
                <w:sz w:val="14"/>
                <w:szCs w:val="14"/>
              </w:rPr>
              <w:t>Caracteres Max</w:t>
            </w:r>
          </w:p>
        </w:tc>
        <w:tc>
          <w:tcPr>
            <w:tcW w:w="1041" w:type="dxa"/>
            <w:shd w:val="clear" w:color="auto" w:fill="DEEAF6" w:themeFill="accent5" w:themeFillTint="33"/>
          </w:tcPr>
          <w:p w14:paraId="55B1FC4E" w14:textId="7E5D7D53" w:rsidR="00DC5CA0" w:rsidRPr="00DC5CA0" w:rsidRDefault="00DC5CA0" w:rsidP="00D7398C">
            <w:pPr>
              <w:rPr>
                <w:b/>
                <w:bCs/>
                <w:sz w:val="14"/>
                <w:szCs w:val="14"/>
              </w:rPr>
            </w:pPr>
            <w:r w:rsidRPr="00DC5CA0">
              <w:rPr>
                <w:b/>
                <w:bCs/>
                <w:sz w:val="14"/>
                <w:szCs w:val="14"/>
              </w:rPr>
              <w:t>Obligatorio</w:t>
            </w:r>
          </w:p>
        </w:tc>
        <w:tc>
          <w:tcPr>
            <w:tcW w:w="1150" w:type="dxa"/>
            <w:shd w:val="clear" w:color="auto" w:fill="DEEAF6" w:themeFill="accent5" w:themeFillTint="33"/>
          </w:tcPr>
          <w:p w14:paraId="28292D68" w14:textId="71CEF9A4" w:rsidR="00DC5CA0" w:rsidRPr="00DC5CA0" w:rsidRDefault="00DC5CA0" w:rsidP="00D7398C">
            <w:pPr>
              <w:rPr>
                <w:b/>
                <w:bCs/>
                <w:sz w:val="14"/>
                <w:szCs w:val="14"/>
              </w:rPr>
            </w:pPr>
            <w:r w:rsidRPr="00DC5CA0">
              <w:rPr>
                <w:b/>
                <w:bCs/>
                <w:sz w:val="14"/>
                <w:szCs w:val="14"/>
              </w:rPr>
              <w:t>Ejemplo</w:t>
            </w:r>
          </w:p>
        </w:tc>
        <w:tc>
          <w:tcPr>
            <w:tcW w:w="1692" w:type="dxa"/>
            <w:shd w:val="clear" w:color="auto" w:fill="DEEAF6" w:themeFill="accent5" w:themeFillTint="33"/>
          </w:tcPr>
          <w:p w14:paraId="4EBFA5EE" w14:textId="5E183AC3" w:rsidR="00DC5CA0" w:rsidRPr="00DC5CA0" w:rsidRDefault="00DC5CA0" w:rsidP="00D7398C">
            <w:pPr>
              <w:rPr>
                <w:b/>
                <w:bCs/>
                <w:sz w:val="14"/>
                <w:szCs w:val="14"/>
              </w:rPr>
            </w:pPr>
            <w:r w:rsidRPr="00DC5CA0">
              <w:rPr>
                <w:b/>
                <w:bCs/>
                <w:sz w:val="14"/>
                <w:szCs w:val="14"/>
              </w:rPr>
              <w:t>JSON</w:t>
            </w:r>
          </w:p>
        </w:tc>
      </w:tr>
      <w:tr w:rsidR="00E07B7E" w:rsidRPr="00DC5CA0" w14:paraId="236FE233" w14:textId="77777777" w:rsidTr="00DC5CA0">
        <w:tc>
          <w:tcPr>
            <w:tcW w:w="1061" w:type="dxa"/>
          </w:tcPr>
          <w:p w14:paraId="19CDF157" w14:textId="40940368" w:rsidR="00DC5CA0" w:rsidRPr="00DC5CA0" w:rsidRDefault="00F97B59" w:rsidP="00D7398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</w:t>
            </w:r>
            <w:r w:rsidR="006B2B74">
              <w:rPr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umeroRIN</w:t>
            </w:r>
            <w:proofErr w:type="spellEnd"/>
          </w:p>
        </w:tc>
        <w:tc>
          <w:tcPr>
            <w:tcW w:w="1156" w:type="dxa"/>
          </w:tcPr>
          <w:p w14:paraId="0CB050D4" w14:textId="029466CA" w:rsidR="00DC5CA0" w:rsidRPr="00DC5CA0" w:rsidRDefault="00DC5CA0" w:rsidP="00D7398C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Código único del cliente</w:t>
            </w:r>
          </w:p>
        </w:tc>
        <w:tc>
          <w:tcPr>
            <w:tcW w:w="1039" w:type="dxa"/>
          </w:tcPr>
          <w:p w14:paraId="63198DA9" w14:textId="03554A14" w:rsidR="00DC5CA0" w:rsidRPr="00DC5CA0" w:rsidRDefault="00DC5CA0" w:rsidP="00D7398C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Alfanumérico</w:t>
            </w:r>
          </w:p>
        </w:tc>
        <w:tc>
          <w:tcPr>
            <w:tcW w:w="1255" w:type="dxa"/>
          </w:tcPr>
          <w:p w14:paraId="665C7285" w14:textId="12717137" w:rsidR="00DC5CA0" w:rsidRPr="00DC5CA0" w:rsidRDefault="00DC5CA0" w:rsidP="00D7398C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20</w:t>
            </w:r>
          </w:p>
        </w:tc>
        <w:tc>
          <w:tcPr>
            <w:tcW w:w="1041" w:type="dxa"/>
          </w:tcPr>
          <w:p w14:paraId="03A24843" w14:textId="436AEE3C" w:rsidR="00DC5CA0" w:rsidRPr="00DC5CA0" w:rsidRDefault="00DC5CA0" w:rsidP="00D7398C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Si</w:t>
            </w:r>
          </w:p>
        </w:tc>
        <w:tc>
          <w:tcPr>
            <w:tcW w:w="1150" w:type="dxa"/>
          </w:tcPr>
          <w:p w14:paraId="03BAF40E" w14:textId="15F06A6A" w:rsidR="00DC5CA0" w:rsidRPr="00DC5CA0" w:rsidRDefault="00DC5CA0" w:rsidP="00D7398C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4587887101</w:t>
            </w:r>
          </w:p>
        </w:tc>
        <w:tc>
          <w:tcPr>
            <w:tcW w:w="1692" w:type="dxa"/>
          </w:tcPr>
          <w:p w14:paraId="07F34361" w14:textId="77777777" w:rsidR="00DC5CA0" w:rsidRPr="00DC5CA0" w:rsidRDefault="00DC5CA0" w:rsidP="00DC5CA0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{</w:t>
            </w:r>
          </w:p>
          <w:p w14:paraId="1A6C9B96" w14:textId="01E0CEF0" w:rsidR="00DC5CA0" w:rsidRPr="00DC5CA0" w:rsidRDefault="00DC5CA0" w:rsidP="00DC5CA0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"</w:t>
            </w:r>
            <w:r w:rsidR="00E07B7E">
              <w:rPr>
                <w:sz w:val="14"/>
                <w:szCs w:val="14"/>
              </w:rPr>
              <w:t>p</w:t>
            </w:r>
            <w:r w:rsidR="006B2B74">
              <w:rPr>
                <w:sz w:val="14"/>
                <w:szCs w:val="14"/>
              </w:rPr>
              <w:t>N</w:t>
            </w:r>
            <w:r w:rsidR="00E07B7E">
              <w:rPr>
                <w:sz w:val="14"/>
                <w:szCs w:val="14"/>
              </w:rPr>
              <w:t>umeroRIN</w:t>
            </w:r>
            <w:r w:rsidRPr="00DC5CA0">
              <w:rPr>
                <w:sz w:val="14"/>
                <w:szCs w:val="14"/>
              </w:rPr>
              <w:t>":"4587887101"</w:t>
            </w:r>
          </w:p>
          <w:p w14:paraId="36317C07" w14:textId="53997792" w:rsidR="00DC5CA0" w:rsidRPr="00DC5CA0" w:rsidRDefault="00DC5CA0" w:rsidP="00DC5CA0">
            <w:pPr>
              <w:rPr>
                <w:sz w:val="14"/>
                <w:szCs w:val="14"/>
              </w:rPr>
            </w:pPr>
            <w:r w:rsidRPr="00DC5CA0">
              <w:rPr>
                <w:sz w:val="14"/>
                <w:szCs w:val="14"/>
              </w:rPr>
              <w:t>}</w:t>
            </w:r>
          </w:p>
        </w:tc>
      </w:tr>
    </w:tbl>
    <w:p w14:paraId="25B72E93" w14:textId="1DB6CBD2" w:rsidR="00D7398C" w:rsidRDefault="00D7398C" w:rsidP="00D7398C"/>
    <w:p w14:paraId="08B601FF" w14:textId="77777777" w:rsidR="004B029D" w:rsidRPr="00D7398C" w:rsidRDefault="004B029D" w:rsidP="00D7398C"/>
    <w:p w14:paraId="3C7E0E98" w14:textId="1A095CBC" w:rsidR="00D7398C" w:rsidRDefault="00DC5CA0" w:rsidP="00DC5CA0">
      <w:pPr>
        <w:pStyle w:val="Ttulo3"/>
      </w:pPr>
      <w:bookmarkStart w:id="10" w:name="_Toc167461564"/>
      <w:r>
        <w:t>Parámetros de Salida:</w:t>
      </w:r>
      <w:bookmarkEnd w:id="1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134"/>
        <w:gridCol w:w="992"/>
        <w:gridCol w:w="1560"/>
      </w:tblGrid>
      <w:tr w:rsidR="003162C1" w:rsidRPr="004B029D" w14:paraId="6E163EFF" w14:textId="77777777" w:rsidTr="004B029D">
        <w:tc>
          <w:tcPr>
            <w:tcW w:w="1696" w:type="dxa"/>
            <w:shd w:val="clear" w:color="auto" w:fill="DEEAF6" w:themeFill="accent5" w:themeFillTint="33"/>
          </w:tcPr>
          <w:p w14:paraId="6F5F66C4" w14:textId="77777777" w:rsidR="003162C1" w:rsidRPr="004B029D" w:rsidRDefault="003162C1" w:rsidP="00937CD6">
            <w:pPr>
              <w:rPr>
                <w:b/>
                <w:bCs/>
                <w:sz w:val="14"/>
                <w:szCs w:val="14"/>
              </w:rPr>
            </w:pPr>
            <w:r w:rsidRPr="004B029D">
              <w:rPr>
                <w:b/>
                <w:bCs/>
                <w:sz w:val="14"/>
                <w:szCs w:val="14"/>
              </w:rPr>
              <w:t>Campo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39F650A2" w14:textId="77777777" w:rsidR="003162C1" w:rsidRPr="004B029D" w:rsidRDefault="003162C1" w:rsidP="00937CD6">
            <w:pPr>
              <w:rPr>
                <w:b/>
                <w:bCs/>
                <w:sz w:val="14"/>
                <w:szCs w:val="14"/>
              </w:rPr>
            </w:pPr>
            <w:r w:rsidRPr="004B029D">
              <w:rPr>
                <w:b/>
                <w:bCs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9803231" w14:textId="77777777" w:rsidR="003162C1" w:rsidRPr="004B029D" w:rsidRDefault="003162C1" w:rsidP="00937CD6">
            <w:pPr>
              <w:rPr>
                <w:b/>
                <w:bCs/>
                <w:sz w:val="14"/>
                <w:szCs w:val="14"/>
              </w:rPr>
            </w:pPr>
            <w:r w:rsidRPr="004B029D">
              <w:rPr>
                <w:b/>
                <w:bCs/>
                <w:sz w:val="14"/>
                <w:szCs w:val="14"/>
              </w:rPr>
              <w:t>Tipo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6124564" w14:textId="77777777" w:rsidR="003162C1" w:rsidRPr="004B029D" w:rsidRDefault="003162C1" w:rsidP="00937CD6">
            <w:pPr>
              <w:rPr>
                <w:b/>
                <w:bCs/>
                <w:sz w:val="14"/>
                <w:szCs w:val="14"/>
              </w:rPr>
            </w:pPr>
            <w:r w:rsidRPr="004B029D">
              <w:rPr>
                <w:b/>
                <w:bCs/>
                <w:sz w:val="14"/>
                <w:szCs w:val="14"/>
              </w:rPr>
              <w:t>Caracteres Max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05FCBAAA" w14:textId="77777777" w:rsidR="003162C1" w:rsidRPr="004B029D" w:rsidRDefault="003162C1" w:rsidP="00937CD6">
            <w:pPr>
              <w:rPr>
                <w:b/>
                <w:bCs/>
                <w:sz w:val="14"/>
                <w:szCs w:val="14"/>
              </w:rPr>
            </w:pPr>
            <w:r w:rsidRPr="004B029D">
              <w:rPr>
                <w:b/>
                <w:bCs/>
                <w:sz w:val="14"/>
                <w:szCs w:val="14"/>
              </w:rPr>
              <w:t>Obligatorio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14:paraId="4B91BB1D" w14:textId="77777777" w:rsidR="003162C1" w:rsidRPr="004B029D" w:rsidRDefault="003162C1" w:rsidP="00937CD6">
            <w:pPr>
              <w:rPr>
                <w:b/>
                <w:bCs/>
                <w:sz w:val="14"/>
                <w:szCs w:val="14"/>
              </w:rPr>
            </w:pPr>
            <w:r w:rsidRPr="004B029D">
              <w:rPr>
                <w:b/>
                <w:bCs/>
                <w:sz w:val="14"/>
                <w:szCs w:val="14"/>
              </w:rPr>
              <w:t>Ejemplo</w:t>
            </w:r>
          </w:p>
        </w:tc>
      </w:tr>
      <w:tr w:rsidR="003162C1" w:rsidRPr="004B029D" w14:paraId="2B51A307" w14:textId="77777777" w:rsidTr="004A1FF6">
        <w:trPr>
          <w:trHeight w:val="61"/>
        </w:trPr>
        <w:tc>
          <w:tcPr>
            <w:tcW w:w="1696" w:type="dxa"/>
          </w:tcPr>
          <w:p w14:paraId="667B9C9E" w14:textId="59391A2A" w:rsidR="003162C1" w:rsidRPr="006B5403" w:rsidRDefault="003162C1" w:rsidP="00937CD6">
            <w:pPr>
              <w:rPr>
                <w:sz w:val="14"/>
                <w:szCs w:val="14"/>
                <w:highlight w:val="yellow"/>
              </w:rPr>
            </w:pPr>
            <w:r w:rsidRPr="000B72FD">
              <w:rPr>
                <w:sz w:val="14"/>
                <w:szCs w:val="14"/>
              </w:rPr>
              <w:t>status</w:t>
            </w:r>
          </w:p>
        </w:tc>
        <w:tc>
          <w:tcPr>
            <w:tcW w:w="1843" w:type="dxa"/>
          </w:tcPr>
          <w:p w14:paraId="2F344D77" w14:textId="7020E91A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Código de respuesta de estado del servicio</w:t>
            </w:r>
            <w:r w:rsidR="004B029D" w:rsidRPr="004B029D">
              <w:rPr>
                <w:sz w:val="14"/>
                <w:szCs w:val="14"/>
              </w:rPr>
              <w:t xml:space="preserve"> (FDI)*</w:t>
            </w:r>
          </w:p>
        </w:tc>
        <w:tc>
          <w:tcPr>
            <w:tcW w:w="1134" w:type="dxa"/>
          </w:tcPr>
          <w:p w14:paraId="048C8F92" w14:textId="29031B50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Numérico</w:t>
            </w:r>
          </w:p>
        </w:tc>
        <w:tc>
          <w:tcPr>
            <w:tcW w:w="1134" w:type="dxa"/>
          </w:tcPr>
          <w:p w14:paraId="1F6C9681" w14:textId="46979DBF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</w:tcPr>
          <w:p w14:paraId="23D68AC3" w14:textId="77777777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789621A5" w14:textId="3035EFCE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0</w:t>
            </w:r>
          </w:p>
        </w:tc>
      </w:tr>
      <w:tr w:rsidR="003162C1" w:rsidRPr="004B029D" w14:paraId="7148103B" w14:textId="77777777" w:rsidTr="004B029D">
        <w:tc>
          <w:tcPr>
            <w:tcW w:w="1696" w:type="dxa"/>
          </w:tcPr>
          <w:p w14:paraId="7F7761CF" w14:textId="55AC05C7" w:rsidR="003162C1" w:rsidRPr="006B5403" w:rsidRDefault="003162C1" w:rsidP="00937CD6">
            <w:pPr>
              <w:rPr>
                <w:sz w:val="14"/>
                <w:szCs w:val="14"/>
                <w:highlight w:val="yellow"/>
              </w:rPr>
            </w:pPr>
            <w:proofErr w:type="spellStart"/>
            <w:r w:rsidRPr="000B72FD">
              <w:rPr>
                <w:sz w:val="14"/>
                <w:szCs w:val="14"/>
              </w:rPr>
              <w:t>mensajeServicio</w:t>
            </w:r>
            <w:proofErr w:type="spellEnd"/>
          </w:p>
        </w:tc>
        <w:tc>
          <w:tcPr>
            <w:tcW w:w="1843" w:type="dxa"/>
          </w:tcPr>
          <w:p w14:paraId="21F04E8B" w14:textId="6EB6344B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Mensaje “descriptivo de la respuesta”</w:t>
            </w:r>
            <w:r w:rsidR="004B029D" w:rsidRPr="004B029D">
              <w:rPr>
                <w:sz w:val="14"/>
                <w:szCs w:val="14"/>
              </w:rPr>
              <w:t xml:space="preserve"> (FDI)*</w:t>
            </w:r>
            <w:r w:rsidRPr="004B029D">
              <w:rPr>
                <w:sz w:val="14"/>
                <w:szCs w:val="14"/>
              </w:rPr>
              <w:t xml:space="preserve"> ver: </w:t>
            </w:r>
            <w:hyperlink w:anchor="_Códigos_de_respuesta" w:history="1">
              <w:r w:rsidRPr="004B029D">
                <w:rPr>
                  <w:rStyle w:val="Hipervnculo"/>
                  <w:sz w:val="14"/>
                  <w:szCs w:val="14"/>
                </w:rPr>
                <w:t>sección códigos de respuesta</w:t>
              </w:r>
            </w:hyperlink>
          </w:p>
        </w:tc>
        <w:tc>
          <w:tcPr>
            <w:tcW w:w="1134" w:type="dxa"/>
          </w:tcPr>
          <w:p w14:paraId="1B01E637" w14:textId="5AFDAC80" w:rsidR="003162C1" w:rsidRPr="004B029D" w:rsidRDefault="004A1FF6" w:rsidP="00937CD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32E99CE7" w14:textId="4E52D815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50</w:t>
            </w:r>
          </w:p>
        </w:tc>
        <w:tc>
          <w:tcPr>
            <w:tcW w:w="992" w:type="dxa"/>
          </w:tcPr>
          <w:p w14:paraId="47352A5A" w14:textId="6FDFEEA9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5DA68FC4" w14:textId="1D3D30B1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OK</w:t>
            </w:r>
          </w:p>
        </w:tc>
      </w:tr>
      <w:tr w:rsidR="003162C1" w:rsidRPr="004B029D" w14:paraId="727571C8" w14:textId="77777777" w:rsidTr="004B029D">
        <w:tc>
          <w:tcPr>
            <w:tcW w:w="1696" w:type="dxa"/>
          </w:tcPr>
          <w:p w14:paraId="59617D2C" w14:textId="66F1D586" w:rsidR="003162C1" w:rsidRPr="004B029D" w:rsidRDefault="003162C1" w:rsidP="00937CD6">
            <w:pPr>
              <w:rPr>
                <w:sz w:val="14"/>
                <w:szCs w:val="14"/>
              </w:rPr>
            </w:pPr>
            <w:proofErr w:type="spellStart"/>
            <w:r w:rsidRPr="004B029D">
              <w:rPr>
                <w:sz w:val="14"/>
                <w:szCs w:val="14"/>
              </w:rPr>
              <w:t>codigoRespuesta</w:t>
            </w:r>
            <w:proofErr w:type="spellEnd"/>
          </w:p>
        </w:tc>
        <w:tc>
          <w:tcPr>
            <w:tcW w:w="1843" w:type="dxa"/>
          </w:tcPr>
          <w:p w14:paraId="0C0BF4E7" w14:textId="208B1927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 xml:space="preserve">Código de respuesta del servicio </w:t>
            </w:r>
            <w:r w:rsidR="004B029D" w:rsidRPr="004B029D">
              <w:rPr>
                <w:sz w:val="14"/>
                <w:szCs w:val="14"/>
              </w:rPr>
              <w:t>(</w:t>
            </w:r>
            <w:r w:rsidRPr="004B029D">
              <w:rPr>
                <w:sz w:val="14"/>
                <w:szCs w:val="14"/>
              </w:rPr>
              <w:t>ITC</w:t>
            </w:r>
            <w:r w:rsidR="004B029D" w:rsidRPr="004B029D">
              <w:rPr>
                <w:sz w:val="14"/>
                <w:szCs w:val="14"/>
              </w:rPr>
              <w:t>)</w:t>
            </w:r>
            <w:r w:rsidRPr="004B029D">
              <w:rPr>
                <w:sz w:val="14"/>
                <w:szCs w:val="14"/>
              </w:rPr>
              <w:t>*</w:t>
            </w:r>
          </w:p>
        </w:tc>
        <w:tc>
          <w:tcPr>
            <w:tcW w:w="1134" w:type="dxa"/>
          </w:tcPr>
          <w:p w14:paraId="41BEF552" w14:textId="69C13268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55D6157E" w14:textId="68F92F18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</w:tcPr>
          <w:p w14:paraId="1103604A" w14:textId="33E266F4" w:rsidR="003162C1" w:rsidRPr="004B029D" w:rsidRDefault="003162C1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49919E5F" w14:textId="07B704BE" w:rsidR="003162C1" w:rsidRPr="004B029D" w:rsidRDefault="009E0DA7" w:rsidP="00937CD6">
            <w:pPr>
              <w:rPr>
                <w:sz w:val="14"/>
                <w:szCs w:val="14"/>
              </w:rPr>
            </w:pPr>
            <w:hyperlink w:anchor="_Declaración_de_códigos" w:history="1">
              <w:r w:rsidR="006B5403" w:rsidRPr="0070141C">
                <w:rPr>
                  <w:rStyle w:val="Hipervnculo"/>
                  <w:sz w:val="14"/>
                  <w:szCs w:val="14"/>
                </w:rPr>
                <w:t>000</w:t>
              </w:r>
            </w:hyperlink>
            <w:r w:rsidR="006B5403">
              <w:rPr>
                <w:sz w:val="14"/>
                <w:szCs w:val="14"/>
              </w:rPr>
              <w:t xml:space="preserve"> / </w:t>
            </w:r>
            <w:hyperlink w:anchor="_Declaración_de_códigos_1" w:history="1">
              <w:r w:rsidR="006B5403" w:rsidRPr="0070141C">
                <w:rPr>
                  <w:rStyle w:val="Hipervnculo"/>
                  <w:sz w:val="14"/>
                  <w:szCs w:val="14"/>
                </w:rPr>
                <w:t>001</w:t>
              </w:r>
            </w:hyperlink>
            <w:r w:rsidR="006B5403">
              <w:rPr>
                <w:sz w:val="14"/>
                <w:szCs w:val="14"/>
              </w:rPr>
              <w:t xml:space="preserve"> / </w:t>
            </w:r>
            <w:hyperlink w:anchor="_Declaración_de_códigos_2" w:history="1">
              <w:r w:rsidR="006B5403" w:rsidRPr="0070141C">
                <w:rPr>
                  <w:rStyle w:val="Hipervnculo"/>
                  <w:sz w:val="14"/>
                  <w:szCs w:val="14"/>
                </w:rPr>
                <w:t>014</w:t>
              </w:r>
            </w:hyperlink>
          </w:p>
        </w:tc>
      </w:tr>
      <w:tr w:rsidR="003162C1" w:rsidRPr="004B029D" w14:paraId="5B2D7279" w14:textId="77777777" w:rsidTr="004B029D">
        <w:tc>
          <w:tcPr>
            <w:tcW w:w="1696" w:type="dxa"/>
          </w:tcPr>
          <w:p w14:paraId="454D6DD7" w14:textId="165AB49B" w:rsidR="003162C1" w:rsidRPr="004B029D" w:rsidRDefault="003162C1" w:rsidP="00937CD6">
            <w:pPr>
              <w:rPr>
                <w:sz w:val="14"/>
                <w:szCs w:val="14"/>
              </w:rPr>
            </w:pPr>
            <w:proofErr w:type="spellStart"/>
            <w:r w:rsidRPr="004B029D">
              <w:rPr>
                <w:sz w:val="14"/>
                <w:szCs w:val="14"/>
              </w:rPr>
              <w:t>descripcionRespuesta</w:t>
            </w:r>
            <w:proofErr w:type="spellEnd"/>
          </w:p>
        </w:tc>
        <w:tc>
          <w:tcPr>
            <w:tcW w:w="1843" w:type="dxa"/>
          </w:tcPr>
          <w:p w14:paraId="467B9C2F" w14:textId="75BD2589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Descripción respuesta del servicio (ITC)*</w:t>
            </w:r>
          </w:p>
        </w:tc>
        <w:tc>
          <w:tcPr>
            <w:tcW w:w="1134" w:type="dxa"/>
          </w:tcPr>
          <w:p w14:paraId="0F239111" w14:textId="5AE52991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6280F26B" w14:textId="14A4F961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150</w:t>
            </w:r>
          </w:p>
        </w:tc>
        <w:tc>
          <w:tcPr>
            <w:tcW w:w="992" w:type="dxa"/>
          </w:tcPr>
          <w:p w14:paraId="07E0EA63" w14:textId="4AFAA0FE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5A8C8093" w14:textId="6F06C010" w:rsidR="003162C1" w:rsidRPr="004B029D" w:rsidRDefault="006B5403" w:rsidP="00937CD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Operación finalizada normalmente / Cliente no existe / Cliente no valido</w:t>
            </w:r>
          </w:p>
        </w:tc>
      </w:tr>
      <w:tr w:rsidR="003162C1" w:rsidRPr="004B029D" w14:paraId="579FF836" w14:textId="77777777" w:rsidTr="004B029D">
        <w:tc>
          <w:tcPr>
            <w:tcW w:w="1696" w:type="dxa"/>
          </w:tcPr>
          <w:p w14:paraId="7E21D036" w14:textId="72D32482" w:rsidR="003162C1" w:rsidRPr="004B029D" w:rsidRDefault="0043751E" w:rsidP="00937C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</w:t>
            </w:r>
            <w:r w:rsidR="004B029D" w:rsidRPr="004B029D">
              <w:rPr>
                <w:sz w:val="14"/>
                <w:szCs w:val="14"/>
              </w:rPr>
              <w:t>_t</w:t>
            </w:r>
            <w:r>
              <w:rPr>
                <w:sz w:val="14"/>
                <w:szCs w:val="14"/>
              </w:rPr>
              <w:t>ipo</w:t>
            </w:r>
            <w:r w:rsidR="008C18A2">
              <w:rPr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dentificacion</w:t>
            </w:r>
            <w:proofErr w:type="spellEnd"/>
          </w:p>
        </w:tc>
        <w:tc>
          <w:tcPr>
            <w:tcW w:w="1843" w:type="dxa"/>
          </w:tcPr>
          <w:p w14:paraId="723D9C6D" w14:textId="0AFB37A6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Número de documento de identificación del cliente a crear</w:t>
            </w:r>
          </w:p>
        </w:tc>
        <w:tc>
          <w:tcPr>
            <w:tcW w:w="1134" w:type="dxa"/>
          </w:tcPr>
          <w:p w14:paraId="40A708B2" w14:textId="24788F52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63055B52" w14:textId="40E96076" w:rsidR="003162C1" w:rsidRPr="004B029D" w:rsidRDefault="0043751E" w:rsidP="00937CD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</w:tcPr>
          <w:p w14:paraId="5F8D3DA4" w14:textId="5205CE47" w:rsidR="003162C1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4882A926" w14:textId="222440C8" w:rsidR="003162C1" w:rsidRPr="004B029D" w:rsidRDefault="00276E75" w:rsidP="00937CD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0350540</w:t>
            </w:r>
          </w:p>
        </w:tc>
      </w:tr>
      <w:tr w:rsidR="004B029D" w:rsidRPr="004B029D" w14:paraId="2312570E" w14:textId="77777777" w:rsidTr="004B029D">
        <w:tc>
          <w:tcPr>
            <w:tcW w:w="1696" w:type="dxa"/>
          </w:tcPr>
          <w:p w14:paraId="007BE26D" w14:textId="2A42C645" w:rsidR="004B029D" w:rsidRPr="004B029D" w:rsidRDefault="0043751E" w:rsidP="00937CD6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p_numero</w:t>
            </w:r>
            <w:r w:rsidR="008C18A2">
              <w:rPr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dentificacion</w:t>
            </w:r>
            <w:proofErr w:type="spellEnd"/>
          </w:p>
        </w:tc>
        <w:tc>
          <w:tcPr>
            <w:tcW w:w="1843" w:type="dxa"/>
          </w:tcPr>
          <w:p w14:paraId="2BAA1058" w14:textId="324B254D" w:rsidR="004B029D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Número de identificación del cliente</w:t>
            </w:r>
          </w:p>
        </w:tc>
        <w:tc>
          <w:tcPr>
            <w:tcW w:w="1134" w:type="dxa"/>
          </w:tcPr>
          <w:p w14:paraId="3641C1E8" w14:textId="4680914D" w:rsidR="004B029D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13B8C0A1" w14:textId="00CA20B5" w:rsidR="004B029D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30</w:t>
            </w:r>
          </w:p>
        </w:tc>
        <w:tc>
          <w:tcPr>
            <w:tcW w:w="992" w:type="dxa"/>
          </w:tcPr>
          <w:p w14:paraId="31C2AC77" w14:textId="1B2F64BA" w:rsidR="004B029D" w:rsidRPr="004B029D" w:rsidRDefault="004B029D" w:rsidP="00937CD6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145F321E" w14:textId="1B0078F0" w:rsidR="004B029D" w:rsidRPr="004B029D" w:rsidRDefault="00276E75" w:rsidP="00937CD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A2545</w:t>
            </w:r>
          </w:p>
        </w:tc>
      </w:tr>
      <w:tr w:rsidR="003162C1" w:rsidRPr="004B029D" w14:paraId="28A6574A" w14:textId="77777777" w:rsidTr="004B029D">
        <w:tc>
          <w:tcPr>
            <w:tcW w:w="1696" w:type="dxa"/>
          </w:tcPr>
          <w:p w14:paraId="421D3B5F" w14:textId="36AE55EE" w:rsidR="003162C1" w:rsidRPr="004B029D" w:rsidRDefault="0043751E" w:rsidP="003162C1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</w:t>
            </w:r>
            <w:r w:rsidR="006773F5">
              <w:rPr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umeroRIN</w:t>
            </w:r>
            <w:proofErr w:type="spellEnd"/>
          </w:p>
        </w:tc>
        <w:tc>
          <w:tcPr>
            <w:tcW w:w="1843" w:type="dxa"/>
          </w:tcPr>
          <w:p w14:paraId="767B7D1B" w14:textId="0D690DDA" w:rsidR="003162C1" w:rsidRPr="004B029D" w:rsidRDefault="003162C1" w:rsidP="003162C1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Código único del cliente</w:t>
            </w:r>
          </w:p>
        </w:tc>
        <w:tc>
          <w:tcPr>
            <w:tcW w:w="1134" w:type="dxa"/>
          </w:tcPr>
          <w:p w14:paraId="7A7B6D97" w14:textId="12452709" w:rsidR="003162C1" w:rsidRPr="004B029D" w:rsidRDefault="003162C1" w:rsidP="003162C1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6C283290" w14:textId="01F738A6" w:rsidR="003162C1" w:rsidRPr="004B029D" w:rsidRDefault="003162C1" w:rsidP="003162C1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20</w:t>
            </w:r>
          </w:p>
        </w:tc>
        <w:tc>
          <w:tcPr>
            <w:tcW w:w="992" w:type="dxa"/>
          </w:tcPr>
          <w:p w14:paraId="5D28B021" w14:textId="0444EA83" w:rsidR="003162C1" w:rsidRPr="004B029D" w:rsidRDefault="003162C1" w:rsidP="003162C1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7CF9B887" w14:textId="2417FBFC" w:rsidR="003162C1" w:rsidRPr="004B029D" w:rsidRDefault="00276E75" w:rsidP="003162C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A2545</w:t>
            </w:r>
          </w:p>
        </w:tc>
      </w:tr>
      <w:tr w:rsidR="004B029D" w:rsidRPr="004B029D" w14:paraId="6951341C" w14:textId="77777777" w:rsidTr="00B94325">
        <w:tc>
          <w:tcPr>
            <w:tcW w:w="1696" w:type="dxa"/>
            <w:vAlign w:val="bottom"/>
          </w:tcPr>
          <w:p w14:paraId="54214443" w14:textId="66C9AA51" w:rsidR="004B029D" w:rsidRPr="004B029D" w:rsidRDefault="0043751E" w:rsidP="004B029D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color w:val="000000"/>
                <w:sz w:val="14"/>
                <w:szCs w:val="14"/>
              </w:rPr>
              <w:t>p</w:t>
            </w:r>
            <w:r w:rsidR="006773F5">
              <w:rPr>
                <w:rFonts w:cs="Arial"/>
                <w:color w:val="000000"/>
                <w:sz w:val="14"/>
                <w:szCs w:val="14"/>
              </w:rPr>
              <w:t>C</w:t>
            </w:r>
            <w:r w:rsidR="006B5403">
              <w:rPr>
                <w:rFonts w:cs="Arial"/>
                <w:color w:val="000000"/>
                <w:sz w:val="14"/>
                <w:szCs w:val="14"/>
              </w:rPr>
              <w:t>odigo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_curp</w:t>
            </w:r>
            <w:proofErr w:type="spellEnd"/>
          </w:p>
        </w:tc>
        <w:tc>
          <w:tcPr>
            <w:tcW w:w="1843" w:type="dxa"/>
          </w:tcPr>
          <w:p w14:paraId="1B4493C3" w14:textId="32CDF0D5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ID Secundario</w:t>
            </w:r>
          </w:p>
        </w:tc>
        <w:tc>
          <w:tcPr>
            <w:tcW w:w="1134" w:type="dxa"/>
          </w:tcPr>
          <w:p w14:paraId="30E55604" w14:textId="1094B300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69219771" w14:textId="124D3804" w:rsidR="004B029D" w:rsidRPr="004B029D" w:rsidRDefault="0043751E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</w:t>
            </w:r>
          </w:p>
        </w:tc>
        <w:tc>
          <w:tcPr>
            <w:tcW w:w="992" w:type="dxa"/>
          </w:tcPr>
          <w:p w14:paraId="48BBA889" w14:textId="503E2CBA" w:rsidR="004B029D" w:rsidRPr="004B029D" w:rsidRDefault="0043751E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60" w:type="dxa"/>
          </w:tcPr>
          <w:p w14:paraId="623D6B7B" w14:textId="7FF1AE74" w:rsidR="004B029D" w:rsidRPr="004B029D" w:rsidRDefault="00276E75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00035054</w:t>
            </w:r>
          </w:p>
        </w:tc>
      </w:tr>
      <w:tr w:rsidR="004B029D" w:rsidRPr="004B029D" w14:paraId="01FD2457" w14:textId="77777777" w:rsidTr="00B94325">
        <w:tc>
          <w:tcPr>
            <w:tcW w:w="1696" w:type="dxa"/>
            <w:vAlign w:val="bottom"/>
          </w:tcPr>
          <w:p w14:paraId="0AB517DA" w14:textId="1BBA412C" w:rsidR="004B029D" w:rsidRPr="004B029D" w:rsidRDefault="006B5403" w:rsidP="004B029D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p</w:t>
            </w:r>
            <w:r w:rsidR="006773F5">
              <w:rPr>
                <w:rFonts w:cs="Arial"/>
                <w:color w:val="000000"/>
                <w:sz w:val="14"/>
                <w:szCs w:val="14"/>
              </w:rPr>
              <w:t>N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ombre1</w:t>
            </w:r>
          </w:p>
        </w:tc>
        <w:tc>
          <w:tcPr>
            <w:tcW w:w="1843" w:type="dxa"/>
          </w:tcPr>
          <w:p w14:paraId="6060C0B6" w14:textId="76F3BBBA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Primer nombre del cliente o participe</w:t>
            </w:r>
          </w:p>
        </w:tc>
        <w:tc>
          <w:tcPr>
            <w:tcW w:w="1134" w:type="dxa"/>
          </w:tcPr>
          <w:p w14:paraId="7ACE00FF" w14:textId="1FF82D23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4C0932A5" w14:textId="29AC2A41" w:rsidR="004B029D" w:rsidRPr="004B029D" w:rsidRDefault="004B029D" w:rsidP="004B029D">
            <w:pPr>
              <w:rPr>
                <w:sz w:val="14"/>
                <w:szCs w:val="14"/>
              </w:rPr>
            </w:pPr>
            <w:r w:rsidRPr="00AC0DAB">
              <w:rPr>
                <w:sz w:val="14"/>
                <w:szCs w:val="14"/>
              </w:rPr>
              <w:t>150</w:t>
            </w:r>
          </w:p>
        </w:tc>
        <w:tc>
          <w:tcPr>
            <w:tcW w:w="992" w:type="dxa"/>
          </w:tcPr>
          <w:p w14:paraId="17E8AF19" w14:textId="58E60470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54920CAD" w14:textId="6999DAA3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José</w:t>
            </w:r>
          </w:p>
        </w:tc>
      </w:tr>
      <w:tr w:rsidR="004B029D" w:rsidRPr="004B029D" w14:paraId="34AC3AE9" w14:textId="77777777" w:rsidTr="00B94325">
        <w:tc>
          <w:tcPr>
            <w:tcW w:w="1696" w:type="dxa"/>
            <w:vAlign w:val="bottom"/>
          </w:tcPr>
          <w:p w14:paraId="0FA37870" w14:textId="3E2A89C1" w:rsidR="004B029D" w:rsidRPr="004B029D" w:rsidRDefault="006B5403" w:rsidP="004B029D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p</w:t>
            </w:r>
            <w:r w:rsidR="006773F5">
              <w:rPr>
                <w:rFonts w:cs="Arial"/>
                <w:color w:val="000000"/>
                <w:sz w:val="14"/>
                <w:szCs w:val="14"/>
              </w:rPr>
              <w:t>N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ombre2</w:t>
            </w:r>
          </w:p>
        </w:tc>
        <w:tc>
          <w:tcPr>
            <w:tcW w:w="1843" w:type="dxa"/>
          </w:tcPr>
          <w:p w14:paraId="0D5010F2" w14:textId="566B7064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Segundo nombre del cliente o participe</w:t>
            </w:r>
          </w:p>
        </w:tc>
        <w:tc>
          <w:tcPr>
            <w:tcW w:w="1134" w:type="dxa"/>
          </w:tcPr>
          <w:p w14:paraId="53A6C67D" w14:textId="6010007E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40199A8D" w14:textId="4CDDD0C3" w:rsidR="004B029D" w:rsidRPr="004B029D" w:rsidRDefault="004B029D" w:rsidP="004B029D">
            <w:pPr>
              <w:rPr>
                <w:sz w:val="14"/>
                <w:szCs w:val="14"/>
              </w:rPr>
            </w:pPr>
            <w:r w:rsidRPr="00AC0DAB">
              <w:rPr>
                <w:sz w:val="14"/>
                <w:szCs w:val="14"/>
              </w:rPr>
              <w:t>150</w:t>
            </w:r>
          </w:p>
        </w:tc>
        <w:tc>
          <w:tcPr>
            <w:tcW w:w="992" w:type="dxa"/>
          </w:tcPr>
          <w:p w14:paraId="314AF7B4" w14:textId="76C59075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240D7E1F" w14:textId="00C8C98B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Antonio</w:t>
            </w:r>
          </w:p>
        </w:tc>
      </w:tr>
      <w:tr w:rsidR="004B029D" w:rsidRPr="004B029D" w14:paraId="6FE187F6" w14:textId="77777777" w:rsidTr="00B94325">
        <w:tc>
          <w:tcPr>
            <w:tcW w:w="1696" w:type="dxa"/>
            <w:vAlign w:val="bottom"/>
          </w:tcPr>
          <w:p w14:paraId="2C110100" w14:textId="38F18DB5" w:rsidR="004B029D" w:rsidRPr="004B029D" w:rsidRDefault="006773F5" w:rsidP="004B029D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lastRenderedPageBreak/>
              <w:t>pA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pell</w:t>
            </w:r>
            <w:r w:rsidR="006B5403">
              <w:rPr>
                <w:rFonts w:cs="Arial"/>
                <w:color w:val="000000"/>
                <w:sz w:val="14"/>
                <w:szCs w:val="14"/>
              </w:rPr>
              <w:t>ido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843" w:type="dxa"/>
          </w:tcPr>
          <w:p w14:paraId="23601546" w14:textId="7E3F2544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Primer apellido del cliente o participe</w:t>
            </w:r>
          </w:p>
        </w:tc>
        <w:tc>
          <w:tcPr>
            <w:tcW w:w="1134" w:type="dxa"/>
          </w:tcPr>
          <w:p w14:paraId="381CE1B7" w14:textId="7701128D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470C07AA" w14:textId="749E97D0" w:rsidR="004B029D" w:rsidRPr="004B029D" w:rsidRDefault="004B029D" w:rsidP="004B029D">
            <w:pPr>
              <w:rPr>
                <w:sz w:val="14"/>
                <w:szCs w:val="14"/>
              </w:rPr>
            </w:pPr>
            <w:r w:rsidRPr="00AC0DAB">
              <w:rPr>
                <w:sz w:val="14"/>
                <w:szCs w:val="14"/>
              </w:rPr>
              <w:t>150</w:t>
            </w:r>
          </w:p>
        </w:tc>
        <w:tc>
          <w:tcPr>
            <w:tcW w:w="992" w:type="dxa"/>
          </w:tcPr>
          <w:p w14:paraId="338EEAF6" w14:textId="0B4525BE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0CD8AFEB" w14:textId="47522CAD" w:rsidR="004B029D" w:rsidRPr="004B029D" w:rsidRDefault="00276E75" w:rsidP="004B029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Perez</w:t>
            </w:r>
            <w:proofErr w:type="spellEnd"/>
          </w:p>
        </w:tc>
      </w:tr>
      <w:tr w:rsidR="004B029D" w:rsidRPr="004B029D" w14:paraId="538B0FE8" w14:textId="77777777" w:rsidTr="00B94325">
        <w:tc>
          <w:tcPr>
            <w:tcW w:w="1696" w:type="dxa"/>
            <w:vAlign w:val="bottom"/>
          </w:tcPr>
          <w:p w14:paraId="688CF0C2" w14:textId="76184FB1" w:rsidR="004B029D" w:rsidRPr="004B029D" w:rsidRDefault="006773F5" w:rsidP="004B029D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pA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pell</w:t>
            </w:r>
            <w:r w:rsidR="006B5403">
              <w:rPr>
                <w:rFonts w:cs="Arial"/>
                <w:color w:val="000000"/>
                <w:sz w:val="14"/>
                <w:szCs w:val="14"/>
              </w:rPr>
              <w:t>ido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843" w:type="dxa"/>
          </w:tcPr>
          <w:p w14:paraId="01FD20BE" w14:textId="33839B1B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Segundo apellido del cliente o participe</w:t>
            </w:r>
          </w:p>
        </w:tc>
        <w:tc>
          <w:tcPr>
            <w:tcW w:w="1134" w:type="dxa"/>
          </w:tcPr>
          <w:p w14:paraId="66DDB977" w14:textId="43E9B227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6320FD05" w14:textId="0332F1A4" w:rsidR="004B029D" w:rsidRPr="004B029D" w:rsidRDefault="004B029D" w:rsidP="004B029D">
            <w:pPr>
              <w:rPr>
                <w:sz w:val="14"/>
                <w:szCs w:val="14"/>
              </w:rPr>
            </w:pPr>
            <w:r w:rsidRPr="00AC0DAB">
              <w:rPr>
                <w:sz w:val="14"/>
                <w:szCs w:val="14"/>
              </w:rPr>
              <w:t>150</w:t>
            </w:r>
          </w:p>
        </w:tc>
        <w:tc>
          <w:tcPr>
            <w:tcW w:w="992" w:type="dxa"/>
          </w:tcPr>
          <w:p w14:paraId="0397A427" w14:textId="1443DFAD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Si</w:t>
            </w:r>
          </w:p>
        </w:tc>
        <w:tc>
          <w:tcPr>
            <w:tcW w:w="1560" w:type="dxa"/>
          </w:tcPr>
          <w:p w14:paraId="6B811EE4" w14:textId="3770CDCF" w:rsidR="004B029D" w:rsidRPr="004B029D" w:rsidRDefault="00276E75" w:rsidP="004B029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Hernandez</w:t>
            </w:r>
            <w:proofErr w:type="spellEnd"/>
          </w:p>
        </w:tc>
      </w:tr>
      <w:tr w:rsidR="004B029D" w:rsidRPr="004B029D" w14:paraId="51384C66" w14:textId="77777777" w:rsidTr="00B94325">
        <w:tc>
          <w:tcPr>
            <w:tcW w:w="1696" w:type="dxa"/>
            <w:vAlign w:val="bottom"/>
          </w:tcPr>
          <w:p w14:paraId="6CC4327C" w14:textId="7FC98A07" w:rsidR="004B029D" w:rsidRPr="004B029D" w:rsidRDefault="006773F5" w:rsidP="004B029D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color w:val="000000"/>
                <w:sz w:val="14"/>
                <w:szCs w:val="14"/>
              </w:rPr>
              <w:t>pC</w:t>
            </w:r>
            <w:r w:rsidR="006B5403">
              <w:rPr>
                <w:rFonts w:cs="Arial"/>
                <w:color w:val="000000"/>
                <w:sz w:val="14"/>
                <w:szCs w:val="14"/>
              </w:rPr>
              <w:t>onocido_como</w:t>
            </w:r>
            <w:proofErr w:type="spellEnd"/>
          </w:p>
        </w:tc>
        <w:tc>
          <w:tcPr>
            <w:tcW w:w="1843" w:type="dxa"/>
          </w:tcPr>
          <w:p w14:paraId="3DD1B283" w14:textId="0CCA3025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Cliente o participe conocido por</w:t>
            </w:r>
          </w:p>
        </w:tc>
        <w:tc>
          <w:tcPr>
            <w:tcW w:w="1134" w:type="dxa"/>
          </w:tcPr>
          <w:p w14:paraId="30BA21FC" w14:textId="214673B6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6FB68494" w14:textId="546CC36B" w:rsidR="004B029D" w:rsidRPr="004B029D" w:rsidRDefault="004B029D" w:rsidP="004B029D">
            <w:pPr>
              <w:rPr>
                <w:sz w:val="14"/>
                <w:szCs w:val="14"/>
              </w:rPr>
            </w:pPr>
            <w:r w:rsidRPr="00AC0DAB">
              <w:rPr>
                <w:sz w:val="14"/>
                <w:szCs w:val="14"/>
              </w:rPr>
              <w:t>150</w:t>
            </w:r>
          </w:p>
        </w:tc>
        <w:tc>
          <w:tcPr>
            <w:tcW w:w="992" w:type="dxa"/>
          </w:tcPr>
          <w:p w14:paraId="48091F45" w14:textId="499E0D6D" w:rsidR="004B029D" w:rsidRPr="004B029D" w:rsidRDefault="008C18A2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60" w:type="dxa"/>
          </w:tcPr>
          <w:p w14:paraId="21017D80" w14:textId="44B2B2B3" w:rsidR="004B029D" w:rsidRPr="004B029D" w:rsidRDefault="00276E75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Chele</w:t>
            </w:r>
          </w:p>
        </w:tc>
      </w:tr>
      <w:tr w:rsidR="008C18A2" w:rsidRPr="004B029D" w14:paraId="000F39A6" w14:textId="77777777" w:rsidTr="00B94325">
        <w:tc>
          <w:tcPr>
            <w:tcW w:w="1696" w:type="dxa"/>
            <w:vAlign w:val="bottom"/>
          </w:tcPr>
          <w:p w14:paraId="69BA916F" w14:textId="574C00D3" w:rsidR="008C18A2" w:rsidRDefault="008C18A2" w:rsidP="004B029D">
            <w:pPr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cs="Arial"/>
                <w:color w:val="000000"/>
                <w:sz w:val="14"/>
                <w:szCs w:val="14"/>
              </w:rPr>
              <w:t>p</w:t>
            </w:r>
            <w:r w:rsidR="006773F5">
              <w:rPr>
                <w:rFonts w:cs="Arial"/>
                <w:color w:val="000000"/>
                <w:sz w:val="14"/>
                <w:szCs w:val="14"/>
              </w:rPr>
              <w:t>N</w:t>
            </w:r>
            <w:r>
              <w:rPr>
                <w:rFonts w:cs="Arial"/>
                <w:color w:val="000000"/>
                <w:sz w:val="14"/>
                <w:szCs w:val="14"/>
              </w:rPr>
              <w:t>aturaleza</w:t>
            </w:r>
            <w:proofErr w:type="spellEnd"/>
          </w:p>
        </w:tc>
        <w:tc>
          <w:tcPr>
            <w:tcW w:w="1843" w:type="dxa"/>
          </w:tcPr>
          <w:p w14:paraId="356A3F0B" w14:textId="41C6A993" w:rsidR="008C18A2" w:rsidRDefault="008C18A2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Naturaleza del </w:t>
            </w:r>
            <w:proofErr w:type="spellStart"/>
            <w:r>
              <w:rPr>
                <w:sz w:val="14"/>
                <w:szCs w:val="14"/>
              </w:rPr>
              <w:t>clinete</w:t>
            </w:r>
            <w:proofErr w:type="spellEnd"/>
          </w:p>
        </w:tc>
        <w:tc>
          <w:tcPr>
            <w:tcW w:w="1134" w:type="dxa"/>
          </w:tcPr>
          <w:p w14:paraId="48015C2B" w14:textId="2B0B5C94" w:rsidR="008C18A2" w:rsidRPr="004B029D" w:rsidRDefault="008C18A2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7739A8EC" w14:textId="6DEB5B40" w:rsidR="008C18A2" w:rsidRPr="00AC0DAB" w:rsidRDefault="008C18A2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92" w:type="dxa"/>
          </w:tcPr>
          <w:p w14:paraId="7A1254A0" w14:textId="07CF0A8C" w:rsidR="008C18A2" w:rsidRPr="004B029D" w:rsidRDefault="008C18A2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60" w:type="dxa"/>
          </w:tcPr>
          <w:p w14:paraId="2C4577BC" w14:textId="041D476B" w:rsidR="008C18A2" w:rsidRDefault="008C18A2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 || J</w:t>
            </w:r>
          </w:p>
        </w:tc>
      </w:tr>
      <w:tr w:rsidR="004B029D" w:rsidRPr="004B029D" w14:paraId="0F96E176" w14:textId="77777777" w:rsidTr="00B94325">
        <w:tc>
          <w:tcPr>
            <w:tcW w:w="1696" w:type="dxa"/>
            <w:vAlign w:val="bottom"/>
          </w:tcPr>
          <w:p w14:paraId="6DA5FF9F" w14:textId="008CCC76" w:rsidR="004B029D" w:rsidRPr="004B029D" w:rsidRDefault="00D40ADE" w:rsidP="004B029D">
            <w:pPr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cs="Arial"/>
                <w:color w:val="000000"/>
                <w:sz w:val="14"/>
                <w:szCs w:val="14"/>
              </w:rPr>
              <w:t>c</w:t>
            </w:r>
            <w:r w:rsidR="004B029D" w:rsidRPr="004B029D">
              <w:rPr>
                <w:rFonts w:cs="Arial"/>
                <w:color w:val="000000"/>
                <w:sz w:val="14"/>
                <w:szCs w:val="14"/>
              </w:rPr>
              <w:t>omment</w:t>
            </w:r>
            <w:proofErr w:type="spellEnd"/>
          </w:p>
        </w:tc>
        <w:tc>
          <w:tcPr>
            <w:tcW w:w="1843" w:type="dxa"/>
          </w:tcPr>
          <w:p w14:paraId="144C77F1" w14:textId="59BED5A7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Campo “Comodín” para usos futuros</w:t>
            </w:r>
          </w:p>
        </w:tc>
        <w:tc>
          <w:tcPr>
            <w:tcW w:w="1134" w:type="dxa"/>
          </w:tcPr>
          <w:p w14:paraId="54A211B8" w14:textId="412EE6FC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Alfanumérico</w:t>
            </w:r>
          </w:p>
        </w:tc>
        <w:tc>
          <w:tcPr>
            <w:tcW w:w="1134" w:type="dxa"/>
          </w:tcPr>
          <w:p w14:paraId="688EB062" w14:textId="6B91CB78" w:rsidR="004B029D" w:rsidRPr="004B029D" w:rsidRDefault="004B029D" w:rsidP="004B02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150</w:t>
            </w:r>
          </w:p>
        </w:tc>
        <w:tc>
          <w:tcPr>
            <w:tcW w:w="992" w:type="dxa"/>
          </w:tcPr>
          <w:p w14:paraId="4511990F" w14:textId="64C6E528" w:rsidR="004B029D" w:rsidRPr="004B029D" w:rsidRDefault="004B029D" w:rsidP="004B029D">
            <w:pPr>
              <w:rPr>
                <w:sz w:val="14"/>
                <w:szCs w:val="14"/>
              </w:rPr>
            </w:pPr>
            <w:r w:rsidRPr="004B029D">
              <w:rPr>
                <w:sz w:val="14"/>
                <w:szCs w:val="14"/>
              </w:rPr>
              <w:t>No</w:t>
            </w:r>
          </w:p>
        </w:tc>
        <w:tc>
          <w:tcPr>
            <w:tcW w:w="1560" w:type="dxa"/>
          </w:tcPr>
          <w:p w14:paraId="4F29BF26" w14:textId="77777777" w:rsidR="004B029D" w:rsidRPr="004B029D" w:rsidRDefault="004B029D" w:rsidP="004B029D">
            <w:pPr>
              <w:rPr>
                <w:sz w:val="14"/>
                <w:szCs w:val="14"/>
              </w:rPr>
            </w:pPr>
          </w:p>
        </w:tc>
      </w:tr>
    </w:tbl>
    <w:p w14:paraId="163A59AA" w14:textId="133D944A" w:rsidR="00DC5CA0" w:rsidRDefault="00DC5CA0" w:rsidP="00DC5CA0"/>
    <w:p w14:paraId="35778CCD" w14:textId="77777777" w:rsidR="0070141C" w:rsidRDefault="0070141C" w:rsidP="0070141C">
      <w:pPr>
        <w:pStyle w:val="Ttulo2"/>
      </w:pPr>
      <w:bookmarkStart w:id="11" w:name="_Toc167461565"/>
      <w:r>
        <w:t>Restricciones</w:t>
      </w:r>
      <w:bookmarkEnd w:id="11"/>
      <w:r>
        <w:t xml:space="preserve"> </w:t>
      </w:r>
    </w:p>
    <w:p w14:paraId="3C6E9541" w14:textId="384A2D16" w:rsidR="0070141C" w:rsidRDefault="0070141C" w:rsidP="00DC5CA0">
      <w:r>
        <w:t xml:space="preserve">En los valores de respuesta del parámetro </w:t>
      </w:r>
      <w:proofErr w:type="spellStart"/>
      <w:r>
        <w:t>codigoRespuesta</w:t>
      </w:r>
      <w:proofErr w:type="spellEnd"/>
      <w:r>
        <w:t xml:space="preserve"> podemos tener tres opciones y dependiendo de estas cambian los parámetros de carácter obligatorio en la respuesta </w:t>
      </w:r>
    </w:p>
    <w:p w14:paraId="23376A27" w14:textId="4A33ED03" w:rsidR="006B5403" w:rsidRDefault="000B72FD" w:rsidP="0070141C">
      <w:pPr>
        <w:pStyle w:val="Ttulo3"/>
      </w:pPr>
      <w:bookmarkStart w:id="12" w:name="_Declaración_de_códigos"/>
      <w:bookmarkStart w:id="13" w:name="_Toc167461566"/>
      <w:bookmarkEnd w:id="12"/>
      <w:r>
        <w:t>D</w:t>
      </w:r>
      <w:r w:rsidR="006B5403">
        <w:t>eclaración de códigos 00</w:t>
      </w:r>
      <w:r w:rsidR="0070141C">
        <w:t>0</w:t>
      </w:r>
      <w:r>
        <w:t xml:space="preserve"> | </w:t>
      </w:r>
      <w:proofErr w:type="spellStart"/>
      <w:r>
        <w:t>codigoRespuesta</w:t>
      </w:r>
      <w:bookmarkEnd w:id="13"/>
      <w:proofErr w:type="spellEnd"/>
      <w:r>
        <w:t xml:space="preserve"> </w:t>
      </w:r>
    </w:p>
    <w:p w14:paraId="02D7A19A" w14:textId="09087F8A" w:rsidR="000B72FD" w:rsidRDefault="000B72FD" w:rsidP="006B5403">
      <w:r>
        <w:t>En caso de tener una respuesta del tipo 000, es necesario mostrar todos los caracteres Obligatorios</w:t>
      </w:r>
    </w:p>
    <w:p w14:paraId="1FF0300A" w14:textId="1B5E630B" w:rsidR="006B5403" w:rsidRDefault="000B72FD" w:rsidP="0070141C">
      <w:pPr>
        <w:pStyle w:val="Ttulo3"/>
      </w:pPr>
      <w:bookmarkStart w:id="14" w:name="_Declaración_de_códigos_1"/>
      <w:bookmarkStart w:id="15" w:name="_Toc167461567"/>
      <w:bookmarkEnd w:id="14"/>
      <w:r>
        <w:t>D</w:t>
      </w:r>
      <w:r w:rsidR="006B5403">
        <w:t>eclaración de códigos 002</w:t>
      </w:r>
      <w:r>
        <w:t xml:space="preserve"> | </w:t>
      </w:r>
      <w:proofErr w:type="spellStart"/>
      <w:r>
        <w:t>codigoRespuesta</w:t>
      </w:r>
      <w:bookmarkEnd w:id="15"/>
      <w:proofErr w:type="spellEnd"/>
    </w:p>
    <w:p w14:paraId="438CED0B" w14:textId="77777777" w:rsidR="0070141C" w:rsidRDefault="000B72FD" w:rsidP="000B72FD">
      <w:r>
        <w:t xml:space="preserve">En caso de tener una respuesta del tipo 001, Dado que el cliente no existe, los campos de carácter obligatorio únicamente son: </w:t>
      </w:r>
    </w:p>
    <w:p w14:paraId="7EA7D2E0" w14:textId="77777777" w:rsidR="0070141C" w:rsidRDefault="000B72FD" w:rsidP="0070141C">
      <w:pPr>
        <w:pStyle w:val="Prrafodelista"/>
        <w:numPr>
          <w:ilvl w:val="0"/>
          <w:numId w:val="1"/>
        </w:numPr>
      </w:pPr>
      <w:r>
        <w:t xml:space="preserve">status, </w:t>
      </w:r>
    </w:p>
    <w:p w14:paraId="69CC153C" w14:textId="77777777" w:rsidR="0070141C" w:rsidRDefault="000B72FD" w:rsidP="0070141C">
      <w:pPr>
        <w:pStyle w:val="Prrafodelista"/>
        <w:numPr>
          <w:ilvl w:val="0"/>
          <w:numId w:val="1"/>
        </w:numPr>
      </w:pPr>
      <w:proofErr w:type="spellStart"/>
      <w:r>
        <w:t>mensajeServicio</w:t>
      </w:r>
      <w:proofErr w:type="spellEnd"/>
      <w:r>
        <w:t xml:space="preserve">, </w:t>
      </w:r>
    </w:p>
    <w:p w14:paraId="1C1444D7" w14:textId="77777777" w:rsidR="0070141C" w:rsidRDefault="000B72FD" w:rsidP="0070141C">
      <w:pPr>
        <w:pStyle w:val="Prrafodelista"/>
        <w:numPr>
          <w:ilvl w:val="0"/>
          <w:numId w:val="1"/>
        </w:numPr>
      </w:pPr>
      <w:proofErr w:type="spellStart"/>
      <w:r>
        <w:t>codigoRespuesta</w:t>
      </w:r>
      <w:proofErr w:type="spellEnd"/>
      <w:r>
        <w:t xml:space="preserve">, </w:t>
      </w:r>
    </w:p>
    <w:p w14:paraId="0F0A4E27" w14:textId="707DF8A4" w:rsidR="000B72FD" w:rsidRDefault="000B72FD" w:rsidP="006B5403">
      <w:pPr>
        <w:pStyle w:val="Prrafodelista"/>
        <w:numPr>
          <w:ilvl w:val="0"/>
          <w:numId w:val="1"/>
        </w:numPr>
      </w:pPr>
      <w:proofErr w:type="spellStart"/>
      <w:r>
        <w:t>descripcionRespuesta</w:t>
      </w:r>
      <w:proofErr w:type="spellEnd"/>
    </w:p>
    <w:p w14:paraId="331DB8D1" w14:textId="1D687E9E" w:rsidR="006B5403" w:rsidRDefault="000B72FD" w:rsidP="0070141C">
      <w:pPr>
        <w:pStyle w:val="Ttulo3"/>
      </w:pPr>
      <w:bookmarkStart w:id="16" w:name="_Declaración_de_códigos_2"/>
      <w:bookmarkStart w:id="17" w:name="_Toc167461568"/>
      <w:bookmarkEnd w:id="16"/>
      <w:r>
        <w:t>D</w:t>
      </w:r>
      <w:r w:rsidR="006B5403">
        <w:t>eclaración de códigos 014</w:t>
      </w:r>
      <w:r>
        <w:t xml:space="preserve"> | </w:t>
      </w:r>
      <w:proofErr w:type="spellStart"/>
      <w:r>
        <w:t>codigoRespuesta</w:t>
      </w:r>
      <w:bookmarkEnd w:id="17"/>
      <w:proofErr w:type="spellEnd"/>
    </w:p>
    <w:p w14:paraId="470AD539" w14:textId="4C50105A" w:rsidR="0070141C" w:rsidRDefault="0070141C" w:rsidP="0070141C">
      <w:r>
        <w:t xml:space="preserve">En caso de tener una respuesta del tipo 014, Dado que el cliente no existe, los campos de carácter obligatorio únicamente son: </w:t>
      </w:r>
    </w:p>
    <w:p w14:paraId="05A2BE48" w14:textId="77777777" w:rsidR="0070141C" w:rsidRDefault="0070141C" w:rsidP="0070141C">
      <w:pPr>
        <w:pStyle w:val="Prrafodelista"/>
        <w:numPr>
          <w:ilvl w:val="0"/>
          <w:numId w:val="1"/>
        </w:numPr>
      </w:pPr>
      <w:r>
        <w:t xml:space="preserve">status, </w:t>
      </w:r>
    </w:p>
    <w:p w14:paraId="4F6A8A13" w14:textId="77777777" w:rsidR="0070141C" w:rsidRDefault="0070141C" w:rsidP="0070141C">
      <w:pPr>
        <w:pStyle w:val="Prrafodelista"/>
        <w:numPr>
          <w:ilvl w:val="0"/>
          <w:numId w:val="1"/>
        </w:numPr>
      </w:pPr>
      <w:proofErr w:type="spellStart"/>
      <w:r>
        <w:t>mensajeServicio</w:t>
      </w:r>
      <w:proofErr w:type="spellEnd"/>
      <w:r>
        <w:t xml:space="preserve">, </w:t>
      </w:r>
    </w:p>
    <w:p w14:paraId="453FE467" w14:textId="77777777" w:rsidR="0070141C" w:rsidRDefault="0070141C" w:rsidP="0070141C">
      <w:pPr>
        <w:pStyle w:val="Prrafodelista"/>
        <w:numPr>
          <w:ilvl w:val="0"/>
          <w:numId w:val="1"/>
        </w:numPr>
      </w:pPr>
      <w:proofErr w:type="spellStart"/>
      <w:r>
        <w:t>codigoRespuesta</w:t>
      </w:r>
      <w:proofErr w:type="spellEnd"/>
      <w:r>
        <w:t xml:space="preserve">, </w:t>
      </w:r>
    </w:p>
    <w:p w14:paraId="3F2A13AB" w14:textId="77777777" w:rsidR="0070141C" w:rsidRDefault="0070141C" w:rsidP="0070141C">
      <w:pPr>
        <w:pStyle w:val="Prrafodelista"/>
        <w:numPr>
          <w:ilvl w:val="0"/>
          <w:numId w:val="1"/>
        </w:numPr>
      </w:pPr>
      <w:proofErr w:type="spellStart"/>
      <w:r>
        <w:t>descripcionRespuesta</w:t>
      </w:r>
      <w:proofErr w:type="spellEnd"/>
    </w:p>
    <w:p w14:paraId="4CCE466B" w14:textId="77777777" w:rsidR="0070141C" w:rsidRPr="0070141C" w:rsidRDefault="0070141C" w:rsidP="0070141C"/>
    <w:p w14:paraId="06CDE0D8" w14:textId="77777777" w:rsidR="006B5403" w:rsidRDefault="006B5403" w:rsidP="00B9111C">
      <w:pPr>
        <w:pStyle w:val="Ttulo2"/>
      </w:pPr>
    </w:p>
    <w:p w14:paraId="61BDECB2" w14:textId="766E76BB" w:rsidR="00B9111C" w:rsidRDefault="00B9111C" w:rsidP="00B9111C">
      <w:pPr>
        <w:pStyle w:val="Ttulo2"/>
      </w:pPr>
      <w:bookmarkStart w:id="18" w:name="_Toc167461569"/>
      <w:r>
        <w:t>JSON Entrada | Salida</w:t>
      </w:r>
      <w:bookmarkEnd w:id="18"/>
    </w:p>
    <w:p w14:paraId="2F741189" w14:textId="12D183AC" w:rsidR="00B9111C" w:rsidRDefault="00B9111C" w:rsidP="00B911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B9111C" w14:paraId="7E119073" w14:textId="77777777" w:rsidTr="009158AD">
        <w:tc>
          <w:tcPr>
            <w:tcW w:w="3823" w:type="dxa"/>
            <w:shd w:val="clear" w:color="auto" w:fill="DEEAF6" w:themeFill="accent5" w:themeFillTint="33"/>
          </w:tcPr>
          <w:p w14:paraId="535532C9" w14:textId="5729C951" w:rsidR="00B9111C" w:rsidRPr="00B9111C" w:rsidRDefault="00B9111C" w:rsidP="00B9111C">
            <w:pPr>
              <w:rPr>
                <w:b/>
                <w:bCs/>
                <w:sz w:val="18"/>
                <w:szCs w:val="18"/>
              </w:rPr>
            </w:pPr>
            <w:r w:rsidRPr="00B9111C">
              <w:rPr>
                <w:b/>
                <w:bCs/>
              </w:rPr>
              <w:t>Entrada</w:t>
            </w:r>
          </w:p>
        </w:tc>
        <w:tc>
          <w:tcPr>
            <w:tcW w:w="4671" w:type="dxa"/>
            <w:shd w:val="clear" w:color="auto" w:fill="DEEAF6" w:themeFill="accent5" w:themeFillTint="33"/>
          </w:tcPr>
          <w:p w14:paraId="068A2DF4" w14:textId="65E8406B" w:rsidR="00B9111C" w:rsidRPr="00B9111C" w:rsidRDefault="00B9111C" w:rsidP="00B9111C">
            <w:pPr>
              <w:rPr>
                <w:b/>
                <w:bCs/>
              </w:rPr>
            </w:pPr>
            <w:r w:rsidRPr="002142AB">
              <w:rPr>
                <w:b/>
                <w:bCs/>
                <w:highlight w:val="yellow"/>
              </w:rPr>
              <w:t>Salida</w:t>
            </w:r>
          </w:p>
        </w:tc>
      </w:tr>
      <w:tr w:rsidR="00B9111C" w14:paraId="49A0AACB" w14:textId="77777777" w:rsidTr="009158AD">
        <w:tc>
          <w:tcPr>
            <w:tcW w:w="3823" w:type="dxa"/>
          </w:tcPr>
          <w:p w14:paraId="7731766D" w14:textId="77777777" w:rsidR="00B9111C" w:rsidRPr="00B9111C" w:rsidRDefault="00B9111C" w:rsidP="00B9111C">
            <w:pPr>
              <w:pStyle w:val="Codigo"/>
            </w:pPr>
            <w:r w:rsidRPr="00B9111C">
              <w:t>{</w:t>
            </w:r>
          </w:p>
          <w:p w14:paraId="3F991EBF" w14:textId="443E97FC" w:rsidR="00B9111C" w:rsidRPr="00B9111C" w:rsidRDefault="00B9111C" w:rsidP="00B9111C">
            <w:pPr>
              <w:pStyle w:val="Codigo"/>
            </w:pPr>
            <w:r w:rsidRPr="00B9111C">
              <w:t>"</w:t>
            </w:r>
            <w:r w:rsidR="00F97B59">
              <w:t>p</w:t>
            </w:r>
            <w:r w:rsidR="005314FA">
              <w:t>N</w:t>
            </w:r>
            <w:r w:rsidR="00F97B59">
              <w:t>umeroRIN</w:t>
            </w:r>
            <w:r w:rsidRPr="00B9111C">
              <w:t>":"4587887101"</w:t>
            </w:r>
          </w:p>
          <w:p w14:paraId="02DF8F6E" w14:textId="703D55A2" w:rsidR="00B9111C" w:rsidRDefault="00B9111C" w:rsidP="00B9111C">
            <w:pPr>
              <w:pStyle w:val="Codigo"/>
            </w:pPr>
            <w:r w:rsidRPr="00B9111C">
              <w:t>}</w:t>
            </w:r>
          </w:p>
        </w:tc>
        <w:tc>
          <w:tcPr>
            <w:tcW w:w="4671" w:type="dxa"/>
          </w:tcPr>
          <w:p w14:paraId="55DC28C5" w14:textId="6163E1C3" w:rsidR="00B9111C" w:rsidRDefault="00B9111C" w:rsidP="00B9111C">
            <w:pPr>
              <w:pStyle w:val="Codigo"/>
            </w:pPr>
            <w:r>
              <w:t>{</w:t>
            </w:r>
          </w:p>
          <w:p w14:paraId="4FD8CF3B" w14:textId="09C62EB0" w:rsidR="009158AD" w:rsidRPr="009158AD" w:rsidRDefault="009158AD" w:rsidP="00B9111C">
            <w:pPr>
              <w:pStyle w:val="Codigo"/>
              <w:rPr>
                <w:b/>
                <w:bCs/>
              </w:rPr>
            </w:pPr>
            <w:r w:rsidRPr="009158AD">
              <w:rPr>
                <w:b/>
                <w:bCs/>
              </w:rPr>
              <w:t>"status":"0",</w:t>
            </w:r>
          </w:p>
          <w:p w14:paraId="12F9BDF4" w14:textId="08C658D6" w:rsidR="009158AD" w:rsidRPr="009158AD" w:rsidRDefault="009158AD" w:rsidP="00B9111C">
            <w:pPr>
              <w:pStyle w:val="Codigo"/>
              <w:rPr>
                <w:b/>
                <w:bCs/>
              </w:rPr>
            </w:pPr>
            <w:r w:rsidRPr="009158AD">
              <w:rPr>
                <w:b/>
                <w:bCs/>
              </w:rPr>
              <w:t>"</w:t>
            </w:r>
            <w:proofErr w:type="spellStart"/>
            <w:r>
              <w:rPr>
                <w:b/>
                <w:bCs/>
              </w:rPr>
              <w:t>m</w:t>
            </w:r>
            <w:r w:rsidRPr="009158AD">
              <w:rPr>
                <w:b/>
                <w:bCs/>
              </w:rPr>
              <w:t>ensajeServicio</w:t>
            </w:r>
            <w:proofErr w:type="spellEnd"/>
            <w:r w:rsidRPr="009158AD">
              <w:rPr>
                <w:b/>
                <w:bCs/>
              </w:rPr>
              <w:t>":"OK",</w:t>
            </w:r>
          </w:p>
          <w:p w14:paraId="7A14F7A9" w14:textId="17721036" w:rsidR="00B9111C" w:rsidRDefault="00B9111C" w:rsidP="00B9111C">
            <w:pPr>
              <w:pStyle w:val="Codigo"/>
            </w:pPr>
            <w:r>
              <w:t>"</w:t>
            </w:r>
            <w:proofErr w:type="spellStart"/>
            <w:r>
              <w:t>codigoRespuesta</w:t>
            </w:r>
            <w:proofErr w:type="spellEnd"/>
            <w:r>
              <w:t>":"OK",</w:t>
            </w:r>
          </w:p>
          <w:p w14:paraId="116E1664" w14:textId="77777777" w:rsidR="00B9111C" w:rsidRDefault="00B9111C" w:rsidP="00B9111C">
            <w:pPr>
              <w:pStyle w:val="Codigo"/>
            </w:pPr>
            <w:r>
              <w:t>"</w:t>
            </w:r>
            <w:proofErr w:type="spellStart"/>
            <w:r>
              <w:t>descripcionRespuesta</w:t>
            </w:r>
            <w:proofErr w:type="spellEnd"/>
            <w:r>
              <w:t>":"Cliente existe",</w:t>
            </w:r>
          </w:p>
          <w:p w14:paraId="475DC7E1" w14:textId="017AD04D" w:rsidR="00B9111C" w:rsidRDefault="00B9111C" w:rsidP="00B9111C">
            <w:pPr>
              <w:pStyle w:val="Codigo"/>
            </w:pPr>
            <w:r>
              <w:t>"</w:t>
            </w:r>
            <w:proofErr w:type="spellStart"/>
            <w:r w:rsidR="00F97B59">
              <w:t>p</w:t>
            </w:r>
            <w:r w:rsidR="005314FA">
              <w:t>T</w:t>
            </w:r>
            <w:r w:rsidR="00F97B59">
              <w:t>ipoIdentificacion</w:t>
            </w:r>
            <w:proofErr w:type="spellEnd"/>
            <w:r>
              <w:t>":"",</w:t>
            </w:r>
          </w:p>
          <w:p w14:paraId="73C9DC80" w14:textId="1D0236CF" w:rsidR="00B9111C" w:rsidRDefault="00B9111C" w:rsidP="00B9111C">
            <w:pPr>
              <w:pStyle w:val="Codigo"/>
            </w:pPr>
            <w:r>
              <w:t>"</w:t>
            </w:r>
            <w:proofErr w:type="spellStart"/>
            <w:r w:rsidR="000B72FD">
              <w:t>p</w:t>
            </w:r>
            <w:r w:rsidR="005314FA">
              <w:t>N</w:t>
            </w:r>
            <w:r w:rsidR="000B72FD">
              <w:t>umeroIdentificacion</w:t>
            </w:r>
            <w:proofErr w:type="spellEnd"/>
            <w:r>
              <w:t>":"",</w:t>
            </w:r>
          </w:p>
          <w:p w14:paraId="221D0B92" w14:textId="283E8341" w:rsidR="00B9111C" w:rsidRDefault="00B9111C" w:rsidP="00B9111C">
            <w:pPr>
              <w:pStyle w:val="Codigo"/>
            </w:pPr>
            <w:r>
              <w:t>"</w:t>
            </w:r>
            <w:r w:rsidR="000B72FD">
              <w:t>p</w:t>
            </w:r>
            <w:r w:rsidR="005314FA">
              <w:t>N</w:t>
            </w:r>
            <w:r w:rsidR="000B72FD">
              <w:t>umeroRIN</w:t>
            </w:r>
            <w:r>
              <w:t>":"1",</w:t>
            </w:r>
          </w:p>
          <w:p w14:paraId="4F519743" w14:textId="3A75D956" w:rsidR="00B9111C" w:rsidRDefault="00B9111C" w:rsidP="00B9111C">
            <w:pPr>
              <w:pStyle w:val="Codigo"/>
            </w:pPr>
            <w:r>
              <w:t>"</w:t>
            </w:r>
            <w:r w:rsidR="005314FA">
              <w:t>pC</w:t>
            </w:r>
            <w:r w:rsidR="000B72FD">
              <w:t>odigo</w:t>
            </w:r>
            <w:r w:rsidR="005314FA">
              <w:t>C</w:t>
            </w:r>
            <w:r w:rsidR="000B72FD">
              <w:t>urp</w:t>
            </w:r>
            <w:r>
              <w:t>":"</w:t>
            </w:r>
            <w:r w:rsidR="00276E75">
              <w:t>00035054</w:t>
            </w:r>
            <w:r>
              <w:t>",</w:t>
            </w:r>
          </w:p>
          <w:p w14:paraId="0824BA2A" w14:textId="66405277" w:rsidR="00B9111C" w:rsidRDefault="00B9111C" w:rsidP="00B9111C">
            <w:pPr>
              <w:pStyle w:val="Codigo"/>
            </w:pPr>
            <w:r>
              <w:lastRenderedPageBreak/>
              <w:t>"</w:t>
            </w:r>
            <w:r w:rsidR="000B72FD">
              <w:t>p</w:t>
            </w:r>
            <w:r w:rsidR="005314FA">
              <w:t>N</w:t>
            </w:r>
            <w:r w:rsidR="000B72FD">
              <w:t>ombre1</w:t>
            </w:r>
            <w:r>
              <w:t>":"</w:t>
            </w:r>
            <w:r w:rsidR="00276E75">
              <w:t>Jose</w:t>
            </w:r>
            <w:r>
              <w:t>",</w:t>
            </w:r>
          </w:p>
          <w:p w14:paraId="0406820D" w14:textId="45786AE3" w:rsidR="00B9111C" w:rsidRDefault="00B9111C" w:rsidP="00B9111C">
            <w:pPr>
              <w:pStyle w:val="Codigo"/>
            </w:pPr>
            <w:r>
              <w:t>"</w:t>
            </w:r>
            <w:r w:rsidR="000B72FD">
              <w:t>p</w:t>
            </w:r>
            <w:r w:rsidR="005314FA">
              <w:t>N</w:t>
            </w:r>
            <w:r>
              <w:t>ombr</w:t>
            </w:r>
            <w:r w:rsidR="000B72FD">
              <w:t>e</w:t>
            </w:r>
            <w:r>
              <w:t>2":"</w:t>
            </w:r>
            <w:r w:rsidR="00276E75">
              <w:t>Antonio</w:t>
            </w:r>
            <w:r>
              <w:t>",</w:t>
            </w:r>
          </w:p>
          <w:p w14:paraId="08B7E752" w14:textId="7504BCE2" w:rsidR="00B9111C" w:rsidRDefault="00B9111C" w:rsidP="00B9111C">
            <w:pPr>
              <w:pStyle w:val="Codigo"/>
            </w:pPr>
            <w:r>
              <w:t>"</w:t>
            </w:r>
            <w:r w:rsidR="000B72FD">
              <w:t>p</w:t>
            </w:r>
            <w:r w:rsidR="005314FA">
              <w:t>A</w:t>
            </w:r>
            <w:r>
              <w:t>pell</w:t>
            </w:r>
            <w:r w:rsidR="000B72FD">
              <w:t>ido</w:t>
            </w:r>
            <w:r>
              <w:t>1":"</w:t>
            </w:r>
            <w:r w:rsidR="00276E75">
              <w:t>Perez</w:t>
            </w:r>
            <w:r>
              <w:t>",</w:t>
            </w:r>
          </w:p>
          <w:p w14:paraId="1231E9EB" w14:textId="3034695D" w:rsidR="00B9111C" w:rsidRDefault="00B9111C" w:rsidP="00B9111C">
            <w:pPr>
              <w:pStyle w:val="Codigo"/>
            </w:pPr>
            <w:r>
              <w:t>"</w:t>
            </w:r>
            <w:r w:rsidR="000B72FD">
              <w:t>p</w:t>
            </w:r>
            <w:r w:rsidR="005314FA">
              <w:t>A</w:t>
            </w:r>
            <w:r>
              <w:t>pell</w:t>
            </w:r>
            <w:r w:rsidR="000B72FD">
              <w:t>ido</w:t>
            </w:r>
            <w:r>
              <w:t>2":"</w:t>
            </w:r>
            <w:r w:rsidR="00276E75">
              <w:t>Hernandez</w:t>
            </w:r>
            <w:r>
              <w:t>",</w:t>
            </w:r>
          </w:p>
          <w:p w14:paraId="1FE78788" w14:textId="1AA67563" w:rsidR="00B9111C" w:rsidRDefault="00B9111C" w:rsidP="00B9111C">
            <w:pPr>
              <w:pStyle w:val="Codigo"/>
            </w:pPr>
            <w:r>
              <w:t>"</w:t>
            </w:r>
            <w:proofErr w:type="spellStart"/>
            <w:r w:rsidR="000B72FD">
              <w:t>p</w:t>
            </w:r>
            <w:r w:rsidR="005314FA">
              <w:t>C</w:t>
            </w:r>
            <w:r w:rsidR="000B72FD">
              <w:t>onocido_como</w:t>
            </w:r>
            <w:r>
              <w:t>:"</w:t>
            </w:r>
            <w:r w:rsidR="00276E75">
              <w:t>Chele</w:t>
            </w:r>
            <w:proofErr w:type="spellEnd"/>
            <w:r>
              <w:t>",</w:t>
            </w:r>
          </w:p>
          <w:p w14:paraId="259EE218" w14:textId="08CDE367" w:rsidR="008C18A2" w:rsidRDefault="008C18A2" w:rsidP="008C18A2">
            <w:pPr>
              <w:pStyle w:val="Codigo"/>
            </w:pPr>
            <w:r>
              <w:t>"</w:t>
            </w:r>
            <w:proofErr w:type="spellStart"/>
            <w:r>
              <w:t>p</w:t>
            </w:r>
            <w:r w:rsidR="005314FA">
              <w:t>N</w:t>
            </w:r>
            <w:r>
              <w:t>aturaleza</w:t>
            </w:r>
            <w:proofErr w:type="spellEnd"/>
            <w:r>
              <w:t>:"N",</w:t>
            </w:r>
          </w:p>
          <w:p w14:paraId="104737DD" w14:textId="5650B95C" w:rsidR="00B9111C" w:rsidRDefault="000F28DD" w:rsidP="00B9111C">
            <w:pPr>
              <w:pStyle w:val="Codigo"/>
            </w:pPr>
            <w:r>
              <w:t>"</w:t>
            </w:r>
            <w:proofErr w:type="spellStart"/>
            <w:r>
              <w:t>comment</w:t>
            </w:r>
            <w:proofErr w:type="spellEnd"/>
            <w:r>
              <w:t>":""</w:t>
            </w:r>
          </w:p>
          <w:p w14:paraId="558E27FB" w14:textId="1736C964" w:rsidR="00B9111C" w:rsidRDefault="00B9111C" w:rsidP="00B9111C">
            <w:pPr>
              <w:pStyle w:val="Codigo"/>
            </w:pPr>
            <w:r>
              <w:t>}</w:t>
            </w:r>
          </w:p>
        </w:tc>
      </w:tr>
    </w:tbl>
    <w:p w14:paraId="0AB51B3B" w14:textId="712E4E9C" w:rsidR="00B9111C" w:rsidRDefault="00B9111C" w:rsidP="00B9111C">
      <w:pPr>
        <w:pStyle w:val="Codigo"/>
      </w:pPr>
    </w:p>
    <w:p w14:paraId="188AB83A" w14:textId="78ED7CD0" w:rsidR="009158AD" w:rsidRDefault="009158AD" w:rsidP="009158AD">
      <w:r>
        <w:t xml:space="preserve">Para la salida es necesario agregar dos parámetros para uso de los servicios y del monitoreo. Estos son: status y </w:t>
      </w:r>
      <w:proofErr w:type="spellStart"/>
      <w:r>
        <w:t>mensajeServicio</w:t>
      </w:r>
      <w:proofErr w:type="spellEnd"/>
      <w:r>
        <w:t>. Los cuales se detallan en el siguiente apartado</w:t>
      </w:r>
      <w:r w:rsidR="004B04D9">
        <w:t>.</w:t>
      </w:r>
    </w:p>
    <w:p w14:paraId="49DA1D64" w14:textId="77777777" w:rsidR="004B04D9" w:rsidRDefault="004B04D9" w:rsidP="009158AD"/>
    <w:p w14:paraId="52DCB8B2" w14:textId="1AE536C6" w:rsidR="00B9111C" w:rsidRDefault="00B9111C" w:rsidP="00B9111C">
      <w:pPr>
        <w:pStyle w:val="Ttulo2"/>
      </w:pPr>
      <w:bookmarkStart w:id="19" w:name="_Códigos_de_respuesta"/>
      <w:bookmarkStart w:id="20" w:name="_Toc167461570"/>
      <w:bookmarkEnd w:id="19"/>
      <w:r>
        <w:t xml:space="preserve">Códigos de respuesta | </w:t>
      </w:r>
      <w:r w:rsidR="009158AD">
        <w:t xml:space="preserve">OK | </w:t>
      </w:r>
      <w:r>
        <w:t>Error</w:t>
      </w:r>
      <w:bookmarkEnd w:id="20"/>
    </w:p>
    <w:p w14:paraId="4F1AC95C" w14:textId="6FF7A383" w:rsidR="00B9111C" w:rsidRDefault="00B9111C" w:rsidP="00B9111C"/>
    <w:p w14:paraId="2B6EA0F5" w14:textId="043F41A6" w:rsidR="009158AD" w:rsidRDefault="009158AD" w:rsidP="00B9111C">
      <w:r>
        <w:t>Para el parámetro status es necesario considerar la siguiente nomenclatura que identificara el resultado del proceso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3963"/>
      </w:tblGrid>
      <w:tr w:rsidR="00B9111C" w:rsidRPr="009158AD" w14:paraId="2BA7B015" w14:textId="77777777" w:rsidTr="00B9111C">
        <w:tc>
          <w:tcPr>
            <w:tcW w:w="988" w:type="dxa"/>
            <w:shd w:val="clear" w:color="auto" w:fill="DEEAF6" w:themeFill="accent5" w:themeFillTint="33"/>
          </w:tcPr>
          <w:p w14:paraId="4EEB6175" w14:textId="5FE179BA" w:rsidR="00B9111C" w:rsidRPr="009158AD" w:rsidRDefault="009158AD" w:rsidP="00B9111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3706A410" w14:textId="727E451D" w:rsidR="00B9111C" w:rsidRPr="009158AD" w:rsidRDefault="009158AD" w:rsidP="00B9111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</w:t>
            </w:r>
            <w:r w:rsidR="00B9111C" w:rsidRPr="009158AD">
              <w:rPr>
                <w:b/>
                <w:bCs/>
                <w:sz w:val="18"/>
                <w:szCs w:val="18"/>
              </w:rPr>
              <w:t>ensaje</w:t>
            </w:r>
            <w:r>
              <w:rPr>
                <w:b/>
                <w:bCs/>
                <w:sz w:val="18"/>
                <w:szCs w:val="18"/>
              </w:rPr>
              <w:t>Servicio</w:t>
            </w:r>
            <w:proofErr w:type="spellEnd"/>
          </w:p>
        </w:tc>
        <w:tc>
          <w:tcPr>
            <w:tcW w:w="3963" w:type="dxa"/>
            <w:shd w:val="clear" w:color="auto" w:fill="DEEAF6" w:themeFill="accent5" w:themeFillTint="33"/>
          </w:tcPr>
          <w:p w14:paraId="14D0DC7F" w14:textId="152E723A" w:rsidR="00B9111C" w:rsidRPr="009158AD" w:rsidRDefault="00B9111C" w:rsidP="00B9111C">
            <w:pPr>
              <w:rPr>
                <w:b/>
                <w:bCs/>
                <w:sz w:val="18"/>
                <w:szCs w:val="18"/>
              </w:rPr>
            </w:pPr>
            <w:r w:rsidRPr="009158AD">
              <w:rPr>
                <w:b/>
                <w:bCs/>
                <w:sz w:val="18"/>
                <w:szCs w:val="18"/>
              </w:rPr>
              <w:t>Descripción</w:t>
            </w:r>
          </w:p>
        </w:tc>
      </w:tr>
      <w:tr w:rsidR="00B9111C" w:rsidRPr="009158AD" w14:paraId="1FC36193" w14:textId="77777777" w:rsidTr="00B9111C">
        <w:tc>
          <w:tcPr>
            <w:tcW w:w="988" w:type="dxa"/>
          </w:tcPr>
          <w:p w14:paraId="5B1AD518" w14:textId="70435013" w:rsidR="00B9111C" w:rsidRPr="009158AD" w:rsidRDefault="00B9111C" w:rsidP="00B9111C">
            <w:pPr>
              <w:rPr>
                <w:b/>
                <w:bCs/>
                <w:sz w:val="18"/>
                <w:szCs w:val="18"/>
              </w:rPr>
            </w:pPr>
            <w:r w:rsidRPr="009158AD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543" w:type="dxa"/>
          </w:tcPr>
          <w:p w14:paraId="2F6DCDCA" w14:textId="1A1B7800" w:rsidR="00B9111C" w:rsidRPr="009158AD" w:rsidRDefault="00B9111C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>OK</w:t>
            </w:r>
          </w:p>
        </w:tc>
        <w:tc>
          <w:tcPr>
            <w:tcW w:w="3963" w:type="dxa"/>
          </w:tcPr>
          <w:p w14:paraId="227C9095" w14:textId="0E3B6F57" w:rsidR="00B9111C" w:rsidRPr="009158AD" w:rsidRDefault="00B9111C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>Proceso finalizado correctamente</w:t>
            </w:r>
          </w:p>
        </w:tc>
      </w:tr>
      <w:tr w:rsidR="00B9111C" w:rsidRPr="009158AD" w14:paraId="617E1551" w14:textId="77777777" w:rsidTr="00B9111C">
        <w:tc>
          <w:tcPr>
            <w:tcW w:w="988" w:type="dxa"/>
          </w:tcPr>
          <w:p w14:paraId="2582F5C8" w14:textId="7E67BD80" w:rsidR="00B9111C" w:rsidRPr="009158AD" w:rsidRDefault="00B9111C" w:rsidP="00B9111C">
            <w:pPr>
              <w:rPr>
                <w:b/>
                <w:bCs/>
                <w:sz w:val="18"/>
                <w:szCs w:val="18"/>
              </w:rPr>
            </w:pPr>
            <w:r w:rsidRPr="009158AD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43" w:type="dxa"/>
          </w:tcPr>
          <w:p w14:paraId="2C1BC808" w14:textId="116EEFE2" w:rsidR="00B9111C" w:rsidRPr="009158AD" w:rsidRDefault="00B9111C" w:rsidP="00B9111C">
            <w:pPr>
              <w:rPr>
                <w:sz w:val="18"/>
                <w:szCs w:val="18"/>
              </w:rPr>
            </w:pPr>
            <w:r w:rsidRPr="009158AD">
              <w:rPr>
                <w:i/>
                <w:iCs/>
                <w:sz w:val="18"/>
                <w:szCs w:val="18"/>
              </w:rPr>
              <w:t>Error de parametrización</w:t>
            </w:r>
            <w:r w:rsidRPr="009158AD">
              <w:rPr>
                <w:sz w:val="18"/>
                <w:szCs w:val="18"/>
              </w:rPr>
              <w:t>*</w:t>
            </w:r>
          </w:p>
        </w:tc>
        <w:tc>
          <w:tcPr>
            <w:tcW w:w="3963" w:type="dxa"/>
          </w:tcPr>
          <w:p w14:paraId="40D5B498" w14:textId="611C7D39" w:rsidR="00B9111C" w:rsidRPr="009158AD" w:rsidRDefault="009158AD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>Error en los datos de entrada a procesar</w:t>
            </w:r>
          </w:p>
        </w:tc>
      </w:tr>
      <w:tr w:rsidR="00B9111C" w:rsidRPr="009158AD" w14:paraId="68E6EEE5" w14:textId="77777777" w:rsidTr="00B9111C">
        <w:tc>
          <w:tcPr>
            <w:tcW w:w="988" w:type="dxa"/>
          </w:tcPr>
          <w:p w14:paraId="0E5DF563" w14:textId="6CDDD06F" w:rsidR="00B9111C" w:rsidRPr="009158AD" w:rsidRDefault="00B9111C" w:rsidP="00B9111C">
            <w:pPr>
              <w:rPr>
                <w:b/>
                <w:bCs/>
                <w:sz w:val="18"/>
                <w:szCs w:val="18"/>
              </w:rPr>
            </w:pPr>
            <w:r w:rsidRPr="009158AD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43" w:type="dxa"/>
          </w:tcPr>
          <w:p w14:paraId="459B9275" w14:textId="60824972" w:rsidR="00B9111C" w:rsidRPr="009158AD" w:rsidRDefault="00B9111C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>Error de comunicación en servicio</w:t>
            </w:r>
          </w:p>
        </w:tc>
        <w:tc>
          <w:tcPr>
            <w:tcW w:w="3963" w:type="dxa"/>
          </w:tcPr>
          <w:p w14:paraId="7C4E74E2" w14:textId="611DFC3C" w:rsidR="00B9111C" w:rsidRPr="009158AD" w:rsidRDefault="009158AD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>Error en la comunicación entre servicios</w:t>
            </w:r>
          </w:p>
        </w:tc>
      </w:tr>
      <w:tr w:rsidR="00B9111C" w:rsidRPr="009158AD" w14:paraId="2154AAEB" w14:textId="77777777" w:rsidTr="00B9111C">
        <w:tc>
          <w:tcPr>
            <w:tcW w:w="988" w:type="dxa"/>
          </w:tcPr>
          <w:p w14:paraId="431534D2" w14:textId="23B86622" w:rsidR="00B9111C" w:rsidRPr="009158AD" w:rsidRDefault="00B9111C" w:rsidP="00B9111C">
            <w:pPr>
              <w:rPr>
                <w:b/>
                <w:bCs/>
                <w:sz w:val="18"/>
                <w:szCs w:val="18"/>
              </w:rPr>
            </w:pPr>
            <w:r w:rsidRPr="009158A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43" w:type="dxa"/>
          </w:tcPr>
          <w:p w14:paraId="1F984052" w14:textId="7CF52320" w:rsidR="00B9111C" w:rsidRPr="009158AD" w:rsidRDefault="00B9111C" w:rsidP="00B9111C">
            <w:pPr>
              <w:rPr>
                <w:sz w:val="18"/>
                <w:szCs w:val="18"/>
              </w:rPr>
            </w:pPr>
            <w:proofErr w:type="spellStart"/>
            <w:r w:rsidRPr="009158AD">
              <w:rPr>
                <w:sz w:val="18"/>
                <w:szCs w:val="18"/>
              </w:rPr>
              <w:t>TimeOut</w:t>
            </w:r>
            <w:proofErr w:type="spellEnd"/>
          </w:p>
        </w:tc>
        <w:tc>
          <w:tcPr>
            <w:tcW w:w="3963" w:type="dxa"/>
          </w:tcPr>
          <w:p w14:paraId="2EE85013" w14:textId="4B1AEDB4" w:rsidR="00B9111C" w:rsidRPr="009158AD" w:rsidRDefault="00B9111C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>Tiempo alto de respuesta, reintente de nuevo</w:t>
            </w:r>
          </w:p>
        </w:tc>
      </w:tr>
      <w:tr w:rsidR="00B9111C" w:rsidRPr="009158AD" w14:paraId="3952A8D9" w14:textId="77777777" w:rsidTr="00B9111C">
        <w:tc>
          <w:tcPr>
            <w:tcW w:w="988" w:type="dxa"/>
          </w:tcPr>
          <w:p w14:paraId="65A84427" w14:textId="1732D044" w:rsidR="00B9111C" w:rsidRPr="009158AD" w:rsidRDefault="00B9111C" w:rsidP="00B9111C">
            <w:pPr>
              <w:rPr>
                <w:b/>
                <w:bCs/>
                <w:sz w:val="18"/>
                <w:szCs w:val="18"/>
              </w:rPr>
            </w:pPr>
            <w:r w:rsidRPr="009158AD"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3543" w:type="dxa"/>
          </w:tcPr>
          <w:p w14:paraId="034B7BAA" w14:textId="4C8BA492" w:rsidR="00B9111C" w:rsidRPr="009158AD" w:rsidRDefault="00B9111C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>Error en el sistema</w:t>
            </w:r>
          </w:p>
        </w:tc>
        <w:tc>
          <w:tcPr>
            <w:tcW w:w="3963" w:type="dxa"/>
          </w:tcPr>
          <w:p w14:paraId="01D3E707" w14:textId="469C2BA6" w:rsidR="00B9111C" w:rsidRPr="009158AD" w:rsidRDefault="009158AD" w:rsidP="00B9111C">
            <w:pPr>
              <w:rPr>
                <w:sz w:val="18"/>
                <w:szCs w:val="18"/>
              </w:rPr>
            </w:pPr>
            <w:r w:rsidRPr="009158AD">
              <w:rPr>
                <w:sz w:val="18"/>
                <w:szCs w:val="18"/>
              </w:rPr>
              <w:t xml:space="preserve">Petición no realizada </w:t>
            </w:r>
          </w:p>
        </w:tc>
      </w:tr>
    </w:tbl>
    <w:p w14:paraId="445CA1BE" w14:textId="181FC209" w:rsidR="00B9111C" w:rsidRDefault="00B9111C" w:rsidP="00B9111C"/>
    <w:p w14:paraId="1563A1A6" w14:textId="26911E71" w:rsidR="007E4447" w:rsidRDefault="007E4447" w:rsidP="007E4447">
      <w:pPr>
        <w:pStyle w:val="Ttulo2"/>
      </w:pPr>
      <w:bookmarkStart w:id="21" w:name="_Toc167461571"/>
      <w:r>
        <w:t>Tecnologías a utilizar</w:t>
      </w:r>
      <w:bookmarkEnd w:id="21"/>
    </w:p>
    <w:p w14:paraId="3E6BC700" w14:textId="77777777" w:rsidR="007E4447" w:rsidRPr="007E4447" w:rsidRDefault="007E4447" w:rsidP="007E44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E4447" w:rsidRPr="007E4447" w14:paraId="70AB9819" w14:textId="77777777" w:rsidTr="007E4447">
        <w:tc>
          <w:tcPr>
            <w:tcW w:w="3964" w:type="dxa"/>
            <w:shd w:val="clear" w:color="auto" w:fill="DEEAF6" w:themeFill="accent5" w:themeFillTint="33"/>
          </w:tcPr>
          <w:p w14:paraId="6644CB02" w14:textId="05531C47" w:rsidR="007E4447" w:rsidRPr="007E4447" w:rsidRDefault="007E4447" w:rsidP="007E4447">
            <w:pPr>
              <w:rPr>
                <w:b/>
                <w:bCs/>
                <w:sz w:val="16"/>
                <w:szCs w:val="16"/>
              </w:rPr>
            </w:pPr>
            <w:r w:rsidRPr="007E4447">
              <w:rPr>
                <w:b/>
                <w:bCs/>
                <w:sz w:val="16"/>
                <w:szCs w:val="16"/>
              </w:rPr>
              <w:t>Lenguaje</w:t>
            </w:r>
            <w:r w:rsidR="00AC6744"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4530" w:type="dxa"/>
          </w:tcPr>
          <w:p w14:paraId="782CFB24" w14:textId="5654DEC1" w:rsidR="007E4447" w:rsidRPr="007E4447" w:rsidRDefault="007E4447" w:rsidP="007E4447">
            <w:pPr>
              <w:rPr>
                <w:sz w:val="16"/>
                <w:szCs w:val="16"/>
              </w:rPr>
            </w:pPr>
            <w:r w:rsidRPr="007E4447">
              <w:rPr>
                <w:sz w:val="16"/>
                <w:szCs w:val="16"/>
              </w:rPr>
              <w:t>Java</w:t>
            </w:r>
            <w:r w:rsidR="006E22C8">
              <w:rPr>
                <w:sz w:val="16"/>
                <w:szCs w:val="16"/>
              </w:rPr>
              <w:t xml:space="preserve"> | Versión 17 (como mínimo)</w:t>
            </w:r>
          </w:p>
        </w:tc>
      </w:tr>
      <w:tr w:rsidR="007E4447" w:rsidRPr="007E4447" w14:paraId="317B0F01" w14:textId="77777777" w:rsidTr="007E4447">
        <w:tc>
          <w:tcPr>
            <w:tcW w:w="3964" w:type="dxa"/>
            <w:shd w:val="clear" w:color="auto" w:fill="DEEAF6" w:themeFill="accent5" w:themeFillTint="33"/>
          </w:tcPr>
          <w:p w14:paraId="01F6F963" w14:textId="0E20938F" w:rsidR="007E4447" w:rsidRPr="007E4447" w:rsidRDefault="007E4447" w:rsidP="007E4447">
            <w:pPr>
              <w:rPr>
                <w:b/>
                <w:bCs/>
                <w:sz w:val="16"/>
                <w:szCs w:val="16"/>
              </w:rPr>
            </w:pPr>
            <w:r w:rsidRPr="007E4447">
              <w:rPr>
                <w:b/>
                <w:bCs/>
                <w:sz w:val="16"/>
                <w:szCs w:val="16"/>
              </w:rPr>
              <w:t>Framework</w:t>
            </w:r>
          </w:p>
        </w:tc>
        <w:tc>
          <w:tcPr>
            <w:tcW w:w="4530" w:type="dxa"/>
          </w:tcPr>
          <w:p w14:paraId="7AC9F9A4" w14:textId="4C48956F" w:rsidR="007E4447" w:rsidRPr="007E4447" w:rsidRDefault="007E4447" w:rsidP="007E4447">
            <w:pPr>
              <w:rPr>
                <w:sz w:val="16"/>
                <w:szCs w:val="16"/>
              </w:rPr>
            </w:pPr>
            <w:r w:rsidRPr="007E4447">
              <w:rPr>
                <w:sz w:val="16"/>
                <w:szCs w:val="16"/>
              </w:rPr>
              <w:t>Spring</w:t>
            </w:r>
            <w:r w:rsidR="006E22C8">
              <w:rPr>
                <w:sz w:val="16"/>
                <w:szCs w:val="16"/>
              </w:rPr>
              <w:t xml:space="preserve"> </w:t>
            </w:r>
            <w:proofErr w:type="spellStart"/>
            <w:r w:rsidR="008C18A2">
              <w:rPr>
                <w:sz w:val="16"/>
                <w:szCs w:val="16"/>
              </w:rPr>
              <w:t>Boot</w:t>
            </w:r>
            <w:proofErr w:type="spellEnd"/>
            <w:r w:rsidR="006E22C8">
              <w:rPr>
                <w:sz w:val="16"/>
                <w:szCs w:val="16"/>
              </w:rPr>
              <w:t xml:space="preserve"> | 3.2.5</w:t>
            </w:r>
          </w:p>
        </w:tc>
      </w:tr>
      <w:tr w:rsidR="007E4447" w:rsidRPr="007E4447" w14:paraId="7CE489E8" w14:textId="77777777" w:rsidTr="007E4447">
        <w:tc>
          <w:tcPr>
            <w:tcW w:w="3964" w:type="dxa"/>
            <w:shd w:val="clear" w:color="auto" w:fill="DEEAF6" w:themeFill="accent5" w:themeFillTint="33"/>
          </w:tcPr>
          <w:p w14:paraId="2B032C0A" w14:textId="2D7967DB" w:rsidR="007E4447" w:rsidRPr="007E4447" w:rsidRDefault="007E4447" w:rsidP="007E4447">
            <w:pPr>
              <w:rPr>
                <w:b/>
                <w:bCs/>
                <w:sz w:val="16"/>
                <w:szCs w:val="16"/>
              </w:rPr>
            </w:pPr>
            <w:r w:rsidRPr="007E4447">
              <w:rPr>
                <w:b/>
                <w:bCs/>
                <w:sz w:val="16"/>
                <w:szCs w:val="16"/>
              </w:rPr>
              <w:t>Protocolo</w:t>
            </w:r>
          </w:p>
        </w:tc>
        <w:tc>
          <w:tcPr>
            <w:tcW w:w="4530" w:type="dxa"/>
          </w:tcPr>
          <w:p w14:paraId="33BD369A" w14:textId="04D34544" w:rsidR="007E4447" w:rsidRPr="007E4447" w:rsidRDefault="007E4447" w:rsidP="007E4447">
            <w:pPr>
              <w:rPr>
                <w:sz w:val="16"/>
                <w:szCs w:val="16"/>
              </w:rPr>
            </w:pPr>
            <w:r w:rsidRPr="007E4447">
              <w:rPr>
                <w:sz w:val="16"/>
                <w:szCs w:val="16"/>
              </w:rPr>
              <w:t>HTTP (REST)</w:t>
            </w:r>
          </w:p>
        </w:tc>
      </w:tr>
      <w:tr w:rsidR="006E22C8" w:rsidRPr="007E4447" w14:paraId="623E02B6" w14:textId="77777777" w:rsidTr="007E4447">
        <w:tc>
          <w:tcPr>
            <w:tcW w:w="3964" w:type="dxa"/>
            <w:shd w:val="clear" w:color="auto" w:fill="DEEAF6" w:themeFill="accent5" w:themeFillTint="33"/>
          </w:tcPr>
          <w:p w14:paraId="74433852" w14:textId="2D163653" w:rsidR="006E22C8" w:rsidRPr="007E4447" w:rsidRDefault="006E22C8" w:rsidP="007E444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Compilación del proyecto</w:t>
            </w:r>
          </w:p>
        </w:tc>
        <w:tc>
          <w:tcPr>
            <w:tcW w:w="4530" w:type="dxa"/>
          </w:tcPr>
          <w:p w14:paraId="51D48D4F" w14:textId="130F6F92" w:rsidR="006E22C8" w:rsidRPr="007E4447" w:rsidRDefault="006E22C8" w:rsidP="007E444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Gradle</w:t>
            </w:r>
            <w:proofErr w:type="spellEnd"/>
          </w:p>
        </w:tc>
      </w:tr>
      <w:tr w:rsidR="007E4447" w:rsidRPr="007E4447" w14:paraId="6BE79E05" w14:textId="77777777" w:rsidTr="007E4447">
        <w:tc>
          <w:tcPr>
            <w:tcW w:w="3964" w:type="dxa"/>
            <w:shd w:val="clear" w:color="auto" w:fill="DEEAF6" w:themeFill="accent5" w:themeFillTint="33"/>
          </w:tcPr>
          <w:p w14:paraId="14D86B8B" w14:textId="13C2A2EE" w:rsidR="007E4447" w:rsidRPr="007E4447" w:rsidRDefault="007E4447" w:rsidP="007E4447">
            <w:pPr>
              <w:rPr>
                <w:b/>
                <w:bCs/>
                <w:sz w:val="16"/>
                <w:szCs w:val="16"/>
              </w:rPr>
            </w:pPr>
            <w:r w:rsidRPr="007E4447">
              <w:rPr>
                <w:b/>
                <w:bCs/>
                <w:sz w:val="16"/>
                <w:szCs w:val="16"/>
              </w:rPr>
              <w:t>DB</w:t>
            </w:r>
          </w:p>
        </w:tc>
        <w:tc>
          <w:tcPr>
            <w:tcW w:w="4530" w:type="dxa"/>
          </w:tcPr>
          <w:p w14:paraId="4DA27176" w14:textId="43A08C9F" w:rsidR="007E4447" w:rsidRPr="007E4447" w:rsidRDefault="00D32EA7" w:rsidP="007E44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7E4447" w:rsidRPr="007E4447" w14:paraId="0E08519A" w14:textId="77777777" w:rsidTr="007E4447">
        <w:tc>
          <w:tcPr>
            <w:tcW w:w="3964" w:type="dxa"/>
            <w:shd w:val="clear" w:color="auto" w:fill="DEEAF6" w:themeFill="accent5" w:themeFillTint="33"/>
          </w:tcPr>
          <w:p w14:paraId="44B8D7C3" w14:textId="74B208D6" w:rsidR="007E4447" w:rsidRPr="007E4447" w:rsidRDefault="007E4447" w:rsidP="007E4447">
            <w:pPr>
              <w:rPr>
                <w:b/>
                <w:bCs/>
                <w:sz w:val="16"/>
                <w:szCs w:val="16"/>
              </w:rPr>
            </w:pPr>
            <w:r w:rsidRPr="007E4447">
              <w:rPr>
                <w:b/>
                <w:bCs/>
                <w:sz w:val="16"/>
                <w:szCs w:val="16"/>
              </w:rPr>
              <w:t>Repositorio</w:t>
            </w:r>
          </w:p>
        </w:tc>
        <w:tc>
          <w:tcPr>
            <w:tcW w:w="4530" w:type="dxa"/>
          </w:tcPr>
          <w:p w14:paraId="023A34CD" w14:textId="563E9FCF" w:rsidR="007E4447" w:rsidRPr="007E4447" w:rsidRDefault="007E4447" w:rsidP="007E4447">
            <w:pPr>
              <w:rPr>
                <w:sz w:val="16"/>
                <w:szCs w:val="16"/>
              </w:rPr>
            </w:pPr>
            <w:r w:rsidRPr="007E4447">
              <w:rPr>
                <w:sz w:val="16"/>
                <w:szCs w:val="16"/>
              </w:rPr>
              <w:t>Git</w:t>
            </w:r>
          </w:p>
        </w:tc>
      </w:tr>
    </w:tbl>
    <w:p w14:paraId="4CA74CB4" w14:textId="5BD496B5" w:rsidR="004B04D9" w:rsidRDefault="004B04D9" w:rsidP="007E4447"/>
    <w:p w14:paraId="05A693D8" w14:textId="233F13BE" w:rsidR="004B04D9" w:rsidRDefault="004B04D9" w:rsidP="004B04D9">
      <w:pPr>
        <w:pStyle w:val="Ttulo2"/>
      </w:pPr>
      <w:bookmarkStart w:id="22" w:name="_Toc167461572"/>
      <w:r>
        <w:t>Almacenamiento</w:t>
      </w:r>
      <w:bookmarkEnd w:id="22"/>
    </w:p>
    <w:p w14:paraId="45E515F9" w14:textId="10802E85" w:rsidR="004B04D9" w:rsidRPr="004B04D9" w:rsidRDefault="004B04D9" w:rsidP="004B04D9">
      <w:r>
        <w:t>Al ser un servicio de consulta no se estará realizando almacenamiento, ya que la información deberá viajar de forma asíncrona.</w:t>
      </w:r>
    </w:p>
    <w:p w14:paraId="2A493AB9" w14:textId="4E10E699" w:rsidR="007E4447" w:rsidRDefault="004B04D9" w:rsidP="004B04D9">
      <w:pPr>
        <w:pStyle w:val="Ttulo2"/>
      </w:pPr>
      <w:bookmarkStart w:id="23" w:name="_Toc167461573"/>
      <w:r>
        <w:t>Diagrama de Arquitectura</w:t>
      </w:r>
      <w:bookmarkEnd w:id="23"/>
    </w:p>
    <w:p w14:paraId="796B62E8" w14:textId="77777777" w:rsidR="004C20BE" w:rsidRPr="004C20BE" w:rsidRDefault="004C20BE" w:rsidP="004C20BE"/>
    <w:p w14:paraId="2835C88C" w14:textId="27BE4AA1" w:rsidR="00AC6744" w:rsidRDefault="00D32EA7" w:rsidP="00AC6744">
      <w:r>
        <w:rPr>
          <w:noProof/>
        </w:rPr>
        <w:lastRenderedPageBreak/>
        <w:drawing>
          <wp:inline distT="0" distB="0" distL="0" distR="0" wp14:anchorId="741ECDD3" wp14:editId="27BE641F">
            <wp:extent cx="5400040" cy="1855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CF24" w14:textId="77777777" w:rsidR="004C20BE" w:rsidRDefault="004C20BE" w:rsidP="00AC6744"/>
    <w:p w14:paraId="7705DC26" w14:textId="355F6BA9" w:rsidR="00AC6744" w:rsidRDefault="00AC6744" w:rsidP="00AC6744">
      <w:pPr>
        <w:pStyle w:val="Ttulo2"/>
      </w:pPr>
      <w:bookmarkStart w:id="24" w:name="_Toc167461574"/>
      <w:r>
        <w:t>Documento Programación</w:t>
      </w:r>
      <w:bookmarkEnd w:id="24"/>
    </w:p>
    <w:p w14:paraId="28B1F53B" w14:textId="2C262A86" w:rsidR="00AC6744" w:rsidRPr="00AC6744" w:rsidRDefault="00AC6744" w:rsidP="00AC6744">
      <w:r>
        <w:t>N/A</w:t>
      </w:r>
    </w:p>
    <w:sectPr w:rsidR="00AC6744" w:rsidRPr="00AC674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1325" w14:textId="77777777" w:rsidR="009E0DA7" w:rsidRDefault="009E0DA7" w:rsidP="007E30D9">
      <w:pPr>
        <w:spacing w:after="0" w:line="240" w:lineRule="auto"/>
      </w:pPr>
      <w:r>
        <w:separator/>
      </w:r>
    </w:p>
  </w:endnote>
  <w:endnote w:type="continuationSeparator" w:id="0">
    <w:p w14:paraId="28FA37D4" w14:textId="77777777" w:rsidR="009E0DA7" w:rsidRDefault="009E0DA7" w:rsidP="007E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5307" w14:textId="77777777" w:rsidR="007E30D9" w:rsidRPr="007E30D9" w:rsidRDefault="007E30D9" w:rsidP="007E30D9">
    <w:pPr>
      <w:pStyle w:val="Piedepgina"/>
    </w:pPr>
    <w:r w:rsidRPr="00FC1F19">
      <w:rPr>
        <w:noProof/>
      </w:rPr>
      <w:drawing>
        <wp:inline distT="0" distB="0" distL="0" distR="0" wp14:anchorId="1AA14FBA" wp14:editId="397C5FAC">
          <wp:extent cx="627130" cy="905982"/>
          <wp:effectExtent l="13018" t="0" r="0" b="72073"/>
          <wp:docPr id="5" name="Imagen 4">
            <a:extLst xmlns:a="http://schemas.openxmlformats.org/drawingml/2006/main">
              <a:ext uri="{FF2B5EF4-FFF2-40B4-BE49-F238E27FC236}">
                <a16:creationId xmlns:a16="http://schemas.microsoft.com/office/drawing/2014/main" id="{302B9447-F4DF-9442-8A55-B48C3240345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302B9447-F4DF-9442-8A55-B48C3240345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r="64872" b="43193"/>
                  <a:stretch/>
                </pic:blipFill>
                <pic:spPr>
                  <a:xfrm rot="16850198" flipV="1">
                    <a:off x="0" y="0"/>
                    <a:ext cx="637721" cy="921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1D49">
      <w:tab/>
    </w:r>
    <w:r w:rsidR="00B91D49">
      <w:tab/>
    </w:r>
    <w:r w:rsidR="00B91D49" w:rsidRPr="00FC1F19">
      <w:rPr>
        <w:noProof/>
      </w:rPr>
      <w:drawing>
        <wp:inline distT="0" distB="0" distL="0" distR="0" wp14:anchorId="736F1FCD" wp14:editId="0923DEE8">
          <wp:extent cx="1132340" cy="151111"/>
          <wp:effectExtent l="0" t="0" r="0" b="1905"/>
          <wp:docPr id="2" name="Imagen 7">
            <a:extLst xmlns:a="http://schemas.openxmlformats.org/drawingml/2006/main">
              <a:ext uri="{FF2B5EF4-FFF2-40B4-BE49-F238E27FC236}">
                <a16:creationId xmlns:a16="http://schemas.microsoft.com/office/drawing/2014/main" id="{F750B52D-260E-1941-ADA7-7F69F1D1865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>
                    <a:extLst>
                      <a:ext uri="{FF2B5EF4-FFF2-40B4-BE49-F238E27FC236}">
                        <a16:creationId xmlns:a16="http://schemas.microsoft.com/office/drawing/2014/main" id="{F750B52D-260E-1941-ADA7-7F69F1D1865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211005" cy="161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C5EA7" w14:textId="77777777" w:rsidR="009E0DA7" w:rsidRDefault="009E0DA7" w:rsidP="007E30D9">
      <w:pPr>
        <w:spacing w:after="0" w:line="240" w:lineRule="auto"/>
      </w:pPr>
      <w:r>
        <w:separator/>
      </w:r>
    </w:p>
  </w:footnote>
  <w:footnote w:type="continuationSeparator" w:id="0">
    <w:p w14:paraId="60C2B933" w14:textId="77777777" w:rsidR="009E0DA7" w:rsidRDefault="009E0DA7" w:rsidP="007E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ED35" w14:textId="77777777" w:rsidR="007E30D9" w:rsidRDefault="007E30D9">
    <w:pPr>
      <w:pStyle w:val="Encabezado"/>
    </w:pPr>
    <w:r w:rsidRPr="00FC1F19">
      <w:rPr>
        <w:noProof/>
      </w:rPr>
      <w:drawing>
        <wp:inline distT="0" distB="0" distL="0" distR="0" wp14:anchorId="1AB7C71D" wp14:editId="175E604E">
          <wp:extent cx="572426" cy="826953"/>
          <wp:effectExtent l="25083" t="51117" r="0" b="0"/>
          <wp:docPr id="1" name="Imagen 4">
            <a:extLst xmlns:a="http://schemas.openxmlformats.org/drawingml/2006/main">
              <a:ext uri="{FF2B5EF4-FFF2-40B4-BE49-F238E27FC236}">
                <a16:creationId xmlns:a16="http://schemas.microsoft.com/office/drawing/2014/main" id="{302B9447-F4DF-9442-8A55-B48C3240345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302B9447-F4DF-9442-8A55-B48C3240345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r="64872" b="43193"/>
                  <a:stretch/>
                </pic:blipFill>
                <pic:spPr>
                  <a:xfrm rot="3163194" flipV="1">
                    <a:off x="0" y="0"/>
                    <a:ext cx="582332" cy="841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1D49">
      <w:tab/>
    </w:r>
    <w:r w:rsidR="00B91D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165D7"/>
    <w:multiLevelType w:val="hybridMultilevel"/>
    <w:tmpl w:val="6298E0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F5858"/>
    <w:multiLevelType w:val="hybridMultilevel"/>
    <w:tmpl w:val="E77C1A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5"/>
    <w:rsid w:val="0005721B"/>
    <w:rsid w:val="000B72FD"/>
    <w:rsid w:val="000F28DD"/>
    <w:rsid w:val="002142AB"/>
    <w:rsid w:val="0022423A"/>
    <w:rsid w:val="00276E75"/>
    <w:rsid w:val="002C79B2"/>
    <w:rsid w:val="003162C1"/>
    <w:rsid w:val="00390729"/>
    <w:rsid w:val="00411DCB"/>
    <w:rsid w:val="00413BB2"/>
    <w:rsid w:val="0043751E"/>
    <w:rsid w:val="00437822"/>
    <w:rsid w:val="004920B2"/>
    <w:rsid w:val="004A1FF6"/>
    <w:rsid w:val="004B029D"/>
    <w:rsid w:val="004B04D9"/>
    <w:rsid w:val="004C20BE"/>
    <w:rsid w:val="005314FA"/>
    <w:rsid w:val="00624759"/>
    <w:rsid w:val="006773F5"/>
    <w:rsid w:val="00697320"/>
    <w:rsid w:val="006B2B74"/>
    <w:rsid w:val="006B5403"/>
    <w:rsid w:val="006E22C8"/>
    <w:rsid w:val="0070141C"/>
    <w:rsid w:val="007E30D9"/>
    <w:rsid w:val="007E4447"/>
    <w:rsid w:val="008C18A2"/>
    <w:rsid w:val="008E7196"/>
    <w:rsid w:val="008F6770"/>
    <w:rsid w:val="009158AD"/>
    <w:rsid w:val="00970C78"/>
    <w:rsid w:val="009E0DA7"/>
    <w:rsid w:val="00AC4E65"/>
    <w:rsid w:val="00AC6744"/>
    <w:rsid w:val="00B9111C"/>
    <w:rsid w:val="00B91D49"/>
    <w:rsid w:val="00C37552"/>
    <w:rsid w:val="00D32EA7"/>
    <w:rsid w:val="00D40ADE"/>
    <w:rsid w:val="00D7398C"/>
    <w:rsid w:val="00DC5CA0"/>
    <w:rsid w:val="00E07B7E"/>
    <w:rsid w:val="00F42B53"/>
    <w:rsid w:val="00F94C65"/>
    <w:rsid w:val="00F97B59"/>
    <w:rsid w:val="00FA0E40"/>
    <w:rsid w:val="00F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5AEA90"/>
  <w15:chartTrackingRefBased/>
  <w15:docId w15:val="{46A99CCB-9C48-4CB8-BE23-1BCF6774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D9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91D49"/>
    <w:pPr>
      <w:keepNext/>
      <w:keepLines/>
      <w:pBdr>
        <w:top w:val="single" w:sz="8" w:space="1" w:color="DEEAF6" w:themeColor="accent5" w:themeTint="33"/>
        <w:left w:val="single" w:sz="8" w:space="4" w:color="DEEAF6" w:themeColor="accent5" w:themeTint="33"/>
        <w:bottom w:val="single" w:sz="8" w:space="1" w:color="DEEAF6" w:themeColor="accent5" w:themeTint="33"/>
        <w:right w:val="single" w:sz="8" w:space="4" w:color="DEEAF6" w:themeColor="accent5" w:themeTint="33"/>
      </w:pBdr>
      <w:shd w:val="clear" w:color="auto" w:fill="DEEAF6" w:themeFill="accent5" w:themeFillTint="33"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4759"/>
    <w:pPr>
      <w:keepNext/>
      <w:keepLines/>
      <w:pBdr>
        <w:bottom w:val="single" w:sz="24" w:space="1" w:color="DEEAF6" w:themeColor="accent5" w:themeTint="33"/>
        <w:right w:val="single" w:sz="24" w:space="4" w:color="DEEAF6" w:themeColor="accent5" w:themeTint="33"/>
      </w:pBdr>
      <w:spacing w:before="40" w:after="0"/>
      <w:outlineLvl w:val="1"/>
    </w:pPr>
    <w:rPr>
      <w:rFonts w:ascii="Arial Black" w:eastAsiaTheme="majorEastAsia" w:hAnsi="Arial Black" w:cstheme="majorBidi"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3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3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0D9"/>
  </w:style>
  <w:style w:type="paragraph" w:styleId="Piedepgina">
    <w:name w:val="footer"/>
    <w:basedOn w:val="Normal"/>
    <w:link w:val="PiedepginaCar"/>
    <w:uiPriority w:val="99"/>
    <w:unhideWhenUsed/>
    <w:rsid w:val="007E3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0D9"/>
  </w:style>
  <w:style w:type="paragraph" w:styleId="Ttulo">
    <w:name w:val="Title"/>
    <w:aliases w:val="Título Documento"/>
    <w:basedOn w:val="Normal"/>
    <w:next w:val="Normal"/>
    <w:link w:val="TtuloCar"/>
    <w:uiPriority w:val="10"/>
    <w:qFormat/>
    <w:rsid w:val="007E30D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2"/>
      <w:szCs w:val="56"/>
    </w:rPr>
  </w:style>
  <w:style w:type="character" w:customStyle="1" w:styleId="TtuloCar">
    <w:name w:val="Título Car"/>
    <w:aliases w:val="Título Documento Car"/>
    <w:basedOn w:val="Fuentedeprrafopredeter"/>
    <w:link w:val="Ttulo"/>
    <w:uiPriority w:val="10"/>
    <w:rsid w:val="007E30D9"/>
    <w:rPr>
      <w:rFonts w:ascii="Arial Black" w:eastAsiaTheme="majorEastAsia" w:hAnsi="Arial Black" w:cstheme="majorBidi"/>
      <w:spacing w:val="-10"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91D49"/>
    <w:rPr>
      <w:rFonts w:ascii="Arial Black" w:eastAsiaTheme="majorEastAsia" w:hAnsi="Arial Black" w:cstheme="majorBidi"/>
      <w:b/>
      <w:color w:val="2F5496" w:themeColor="accent1" w:themeShade="BF"/>
      <w:sz w:val="28"/>
      <w:szCs w:val="32"/>
      <w:shd w:val="clear" w:color="auto" w:fill="DEEAF6" w:themeFill="accent5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624759"/>
    <w:rPr>
      <w:rFonts w:ascii="Arial Black" w:eastAsiaTheme="majorEastAsia" w:hAnsi="Arial Black" w:cstheme="majorBidi"/>
      <w:color w:val="2F5496" w:themeColor="accent1" w:themeShade="BF"/>
      <w:sz w:val="24"/>
      <w:szCs w:val="26"/>
    </w:rPr>
  </w:style>
  <w:style w:type="table" w:styleId="Tablaconcuadrcula">
    <w:name w:val="Table Grid"/>
    <w:basedOn w:val="Tablanormal"/>
    <w:uiPriority w:val="39"/>
    <w:rsid w:val="00B9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247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rFonts w:asciiTheme="majorHAnsi" w:hAnsiTheme="majorHAnsi"/>
      <w:b w:val="0"/>
      <w:sz w:val="32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6247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247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2475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73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igo">
    <w:name w:val="Codigo"/>
    <w:basedOn w:val="Normal"/>
    <w:link w:val="CodigoCar"/>
    <w:qFormat/>
    <w:rsid w:val="00B9111C"/>
    <w:rPr>
      <w:rFonts w:ascii="Courier New" w:hAnsi="Courier New"/>
      <w:sz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162C1"/>
    <w:rPr>
      <w:color w:val="605E5C"/>
      <w:shd w:val="clear" w:color="auto" w:fill="E1DFDD"/>
    </w:rPr>
  </w:style>
  <w:style w:type="character" w:customStyle="1" w:styleId="CodigoCar">
    <w:name w:val="Codigo Car"/>
    <w:basedOn w:val="Fuentedeprrafopredeter"/>
    <w:link w:val="Codigo"/>
    <w:rsid w:val="00B9111C"/>
    <w:rPr>
      <w:rFonts w:ascii="Courier New" w:hAnsi="Courier New"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4B04D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01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file:///C:\Users\gchevez\Documents\Docuemntaci&#243;n%20Arquitectura\ArchivoReferenciaConsultaCliente.xls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hevez\Documents\Plantillas%20personalizadas%20de%20Office\PlantillaDocumentacionArquitecturaSolucionesFD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0AAF-793D-4C6B-B1C9-8613EF2A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PlantillaDocumentacionArquitecturaSolucionesFDI</Template>
  <TotalTime>16</TotalTime>
  <Pages>7</Pages>
  <Words>1306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Enrique Chevez Garcia</dc:creator>
  <cp:keywords/>
  <dc:description/>
  <cp:lastModifiedBy>Gerardo Enrique Chevez Garcia</cp:lastModifiedBy>
  <cp:revision>2</cp:revision>
  <dcterms:created xsi:type="dcterms:W3CDTF">2024-06-05T23:11:00Z</dcterms:created>
  <dcterms:modified xsi:type="dcterms:W3CDTF">2024-06-05T23:11:00Z</dcterms:modified>
</cp:coreProperties>
</file>